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23" w:tblpY="-353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92703" w:rsidRPr="001B7850" w14:paraId="53A3A844" w14:textId="77777777" w:rsidTr="0087296E">
        <w:trPr>
          <w:trHeight w:hRule="exact" w:val="241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494362CD" w14:textId="3098E8C0" w:rsidR="00692703" w:rsidRPr="001B7850" w:rsidRDefault="005E63C3" w:rsidP="0087296E">
            <w:pPr>
              <w:pStyle w:val="Title"/>
              <w:jc w:val="left"/>
              <w:rPr>
                <w:rFonts w:asciiTheme="minorHAnsi" w:hAnsiTheme="minorHAnsi" w:cstheme="minorHAnsi"/>
                <w:sz w:val="56"/>
              </w:rPr>
            </w:pPr>
            <w:r>
              <w:rPr>
                <w:rFonts w:asciiTheme="minorHAnsi" w:hAnsiTheme="minorHAnsi" w:cstheme="minorHAnsi"/>
                <w:sz w:val="56"/>
              </w:rPr>
              <w:t xml:space="preserve"> </w:t>
            </w:r>
            <w:r>
              <w:rPr>
                <w:sz w:val="56"/>
              </w:rPr>
              <w:t xml:space="preserve"> </w:t>
            </w:r>
            <w:r w:rsidR="0087296E" w:rsidRPr="001B7850">
              <w:rPr>
                <w:rFonts w:asciiTheme="minorHAnsi" w:hAnsiTheme="minorHAnsi" w:cstheme="minorHAnsi"/>
                <w:sz w:val="56"/>
              </w:rPr>
              <w:t>hIMALAYA MANDAL</w:t>
            </w:r>
          </w:p>
          <w:p w14:paraId="39323275" w14:textId="494610C8" w:rsidR="00692703" w:rsidRPr="001B7850" w:rsidRDefault="005E63C3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>
              <w:t xml:space="preserve">   </w:t>
            </w:r>
            <w:r w:rsidR="0087296E" w:rsidRPr="001B7850">
              <w:rPr>
                <w:rFonts w:cstheme="minorHAnsi"/>
                <w:sz w:val="28"/>
              </w:rPr>
              <w:t xml:space="preserve">VILL.: </w:t>
            </w:r>
            <w:proofErr w:type="spellStart"/>
            <w:r w:rsidR="0087296E" w:rsidRPr="001B7850">
              <w:rPr>
                <w:rFonts w:cstheme="minorHAnsi"/>
                <w:sz w:val="28"/>
              </w:rPr>
              <w:t>Pathardihi</w:t>
            </w:r>
            <w:proofErr w:type="spellEnd"/>
            <w:r w:rsidR="0087296E" w:rsidRPr="001B7850">
              <w:rPr>
                <w:rFonts w:cstheme="minorHAnsi"/>
                <w:sz w:val="28"/>
              </w:rPr>
              <w:t xml:space="preserve">, </w:t>
            </w:r>
            <w:proofErr w:type="spellStart"/>
            <w:r w:rsidR="0087296E" w:rsidRPr="001B7850">
              <w:rPr>
                <w:rFonts w:cstheme="minorHAnsi"/>
                <w:sz w:val="28"/>
              </w:rPr>
              <w:t>p.o.</w:t>
            </w:r>
            <w:proofErr w:type="spellEnd"/>
            <w:r w:rsidR="0087296E" w:rsidRPr="001B7850">
              <w:rPr>
                <w:rFonts w:cstheme="minorHAnsi"/>
                <w:sz w:val="28"/>
              </w:rPr>
              <w:t xml:space="preserve">: </w:t>
            </w:r>
            <w:proofErr w:type="spellStart"/>
            <w:proofErr w:type="gramStart"/>
            <w:r w:rsidR="0087296E" w:rsidRPr="001B7850">
              <w:rPr>
                <w:rFonts w:cstheme="minorHAnsi"/>
                <w:sz w:val="28"/>
              </w:rPr>
              <w:t>hatirampur</w:t>
            </w:r>
            <w:proofErr w:type="spellEnd"/>
            <w:r w:rsidR="0087296E" w:rsidRPr="001B7850">
              <w:rPr>
                <w:rFonts w:cstheme="minorHAnsi"/>
                <w:sz w:val="28"/>
              </w:rPr>
              <w:t xml:space="preserve"> ,</w:t>
            </w:r>
            <w:proofErr w:type="gramEnd"/>
            <w:r w:rsidR="0087296E" w:rsidRPr="001B7850">
              <w:rPr>
                <w:rFonts w:cstheme="minorHAnsi"/>
                <w:sz w:val="28"/>
              </w:rPr>
              <w:t xml:space="preserve">dist.: </w:t>
            </w:r>
            <w:proofErr w:type="spellStart"/>
            <w:r w:rsidR="0087296E" w:rsidRPr="001B7850">
              <w:rPr>
                <w:rFonts w:cstheme="minorHAnsi"/>
                <w:sz w:val="28"/>
              </w:rPr>
              <w:t>bankura</w:t>
            </w:r>
            <w:proofErr w:type="spellEnd"/>
            <w:r w:rsidR="0087296E" w:rsidRPr="001B7850">
              <w:rPr>
                <w:rFonts w:cstheme="minorHAnsi"/>
                <w:sz w:val="28"/>
              </w:rPr>
              <w:t>, pin.: 722121</w:t>
            </w:r>
          </w:p>
          <w:p w14:paraId="55C68021" w14:textId="054BFF85" w:rsidR="0087296E" w:rsidRPr="001B7850" w:rsidRDefault="005E63C3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>
              <w:t xml:space="preserve">   </w:t>
            </w:r>
            <w:r w:rsidR="0087296E" w:rsidRPr="001B7850">
              <w:rPr>
                <w:rFonts w:cstheme="minorHAnsi"/>
                <w:sz w:val="28"/>
              </w:rPr>
              <w:t>Phone no.: 8436776454</w:t>
            </w:r>
          </w:p>
          <w:p w14:paraId="3B2E52B9" w14:textId="21B3868F" w:rsidR="00692703" w:rsidRPr="001B7850" w:rsidRDefault="005E63C3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>
              <w:t xml:space="preserve">   </w:t>
            </w:r>
            <w:r w:rsidR="0087296E" w:rsidRPr="001B7850">
              <w:rPr>
                <w:rFonts w:cstheme="minorHAnsi"/>
                <w:sz w:val="28"/>
              </w:rPr>
              <w:t xml:space="preserve">Email: </w:t>
            </w:r>
            <w:hyperlink r:id="rId7" w:history="1">
              <w:r w:rsidR="008F41D7" w:rsidRPr="00FF7AC5">
                <w:rPr>
                  <w:rStyle w:val="Hyperlink"/>
                  <w:rFonts w:cstheme="minorHAnsi"/>
                  <w:sz w:val="28"/>
                </w:rPr>
                <w:t>himalayamandalcse@gmail.com</w:t>
              </w:r>
            </w:hyperlink>
          </w:p>
          <w:p w14:paraId="7B2849C9" w14:textId="766F8CA7" w:rsidR="000A2949" w:rsidRPr="000A2949" w:rsidRDefault="005E63C3" w:rsidP="0087296E">
            <w:pPr>
              <w:pStyle w:val="ContactInfo"/>
              <w:contextualSpacing w:val="0"/>
              <w:jc w:val="left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 </w:t>
            </w:r>
            <w:r>
              <w:t xml:space="preserve">  </w:t>
            </w:r>
            <w:proofErr w:type="spellStart"/>
            <w:r w:rsidR="0087296E" w:rsidRPr="001B7850">
              <w:rPr>
                <w:rFonts w:cstheme="minorHAnsi"/>
                <w:sz w:val="28"/>
              </w:rPr>
              <w:t>Linkdin</w:t>
            </w:r>
            <w:proofErr w:type="spellEnd"/>
            <w:r w:rsidR="0087296E" w:rsidRPr="001B7850">
              <w:rPr>
                <w:rFonts w:cstheme="minorHAnsi"/>
                <w:sz w:val="28"/>
              </w:rPr>
              <w:t xml:space="preserve"> : </w:t>
            </w:r>
            <w:hyperlink r:id="rId8" w:history="1">
              <w:r w:rsidR="000A2949" w:rsidRPr="00FF7AC5">
                <w:rPr>
                  <w:rStyle w:val="Hyperlink"/>
                  <w:rFonts w:cstheme="minorHAnsi"/>
                  <w:sz w:val="28"/>
                </w:rPr>
                <w:t>www.linkedin.com/in/himalaya-mandal</w:t>
              </w:r>
            </w:hyperlink>
            <w:bookmarkStart w:id="0" w:name="_GoBack"/>
            <w:bookmarkEnd w:id="0"/>
          </w:p>
        </w:tc>
      </w:tr>
      <w:tr w:rsidR="009571D8" w:rsidRPr="001B7850" w14:paraId="78064D8D" w14:textId="77777777" w:rsidTr="0087296E">
        <w:tc>
          <w:tcPr>
            <w:tcW w:w="9360" w:type="dxa"/>
            <w:tcMar>
              <w:top w:w="432" w:type="dxa"/>
            </w:tcMar>
          </w:tcPr>
          <w:p w14:paraId="487B2978" w14:textId="563AEB4E" w:rsidR="0087296E" w:rsidRDefault="005E63C3" w:rsidP="0087296E">
            <w:pPr>
              <w:pStyle w:val="Heading2"/>
              <w:outlineLvl w:val="1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  <w:r w:rsidR="00385796">
              <w:rPr>
                <w:sz w:val="24"/>
              </w:rPr>
              <w:t xml:space="preserve">  </w:t>
            </w:r>
            <w:r w:rsidR="0087296E" w:rsidRPr="001B7850">
              <w:rPr>
                <w:rFonts w:cstheme="minorHAnsi"/>
                <w:sz w:val="24"/>
              </w:rPr>
              <w:t>DATA SCIENCE | TEAM LEADER | PYTHON SCRIPT | M</w:t>
            </w:r>
            <w:r w:rsidR="00385796">
              <w:rPr>
                <w:rFonts w:cstheme="minorHAnsi"/>
                <w:sz w:val="24"/>
              </w:rPr>
              <w:t>ACHINE LEARNING | cyber security | Block Chain</w:t>
            </w:r>
          </w:p>
          <w:p w14:paraId="32CFE2D2" w14:textId="368CC98C" w:rsidR="00BF0339" w:rsidRPr="00BF0339" w:rsidRDefault="005E63C3" w:rsidP="0087296E">
            <w:pPr>
              <w:pStyle w:val="Heading2"/>
              <w:outlineLvl w:val="1"/>
              <w:rPr>
                <w:rFonts w:cstheme="minorHAnsi"/>
                <w:color w:val="000000" w:themeColor="text1"/>
                <w:sz w:val="28"/>
                <w:u w:val="single"/>
              </w:rPr>
            </w:pPr>
            <w:r>
              <w:rPr>
                <w:rFonts w:cstheme="minorHAnsi"/>
                <w:color w:val="000000" w:themeColor="text1"/>
                <w:sz w:val="28"/>
                <w:u w:val="single"/>
              </w:rPr>
              <w:t xml:space="preserve"> </w:t>
            </w:r>
            <w:r>
              <w:rPr>
                <w:color w:val="000000" w:themeColor="text1"/>
              </w:rPr>
              <w:t xml:space="preserve">   </w:t>
            </w:r>
            <w:r w:rsidR="00BF0339" w:rsidRPr="00BF0339">
              <w:rPr>
                <w:rFonts w:cstheme="minorHAnsi"/>
                <w:color w:val="000000" w:themeColor="text1"/>
                <w:sz w:val="28"/>
                <w:u w:val="single"/>
              </w:rPr>
              <w:t>OBJECTIVE:</w:t>
            </w:r>
          </w:p>
          <w:p w14:paraId="37F2C898" w14:textId="372641B8" w:rsidR="001755A8" w:rsidRPr="00C24074" w:rsidRDefault="006E0BEC" w:rsidP="0087296E">
            <w:pPr>
              <w:contextualSpacing w:val="0"/>
              <w:rPr>
                <w:sz w:val="28"/>
                <w:szCs w:val="28"/>
              </w:rPr>
            </w:pPr>
            <w:r>
              <w:rPr>
                <w:rStyle w:val="ilfuvd"/>
                <w:sz w:val="24"/>
                <w:szCs w:val="24"/>
              </w:rPr>
              <w:t xml:space="preserve">          </w:t>
            </w:r>
            <w:r w:rsidR="00BF0339" w:rsidRPr="00C24074">
              <w:rPr>
                <w:rStyle w:val="ilfuvd"/>
                <w:sz w:val="28"/>
                <w:szCs w:val="28"/>
              </w:rPr>
              <w:t xml:space="preserve">An able, enthusiastic, skilled, and reliable computer technician seeking a position that </w:t>
            </w:r>
            <w:r w:rsidR="005E63C3">
              <w:rPr>
                <w:rStyle w:val="ilfuvd"/>
                <w:sz w:val="28"/>
                <w:szCs w:val="28"/>
              </w:rPr>
              <w:t xml:space="preserve"> </w:t>
            </w:r>
            <w:r w:rsidR="005E63C3">
              <w:rPr>
                <w:rStyle w:val="ilfuvd"/>
                <w:szCs w:val="28"/>
              </w:rPr>
              <w:t xml:space="preserve"> </w:t>
            </w:r>
            <w:r w:rsidR="00BF0339" w:rsidRPr="00C24074">
              <w:rPr>
                <w:rStyle w:val="ilfuvd"/>
                <w:sz w:val="28"/>
                <w:szCs w:val="28"/>
              </w:rPr>
              <w:t xml:space="preserve">reflects my </w:t>
            </w:r>
            <w:r w:rsidRPr="00C24074">
              <w:rPr>
                <w:rStyle w:val="ilfuvd"/>
                <w:sz w:val="28"/>
                <w:szCs w:val="28"/>
              </w:rPr>
              <w:t xml:space="preserve">    </w:t>
            </w:r>
            <w:r w:rsidR="00C15228" w:rsidRPr="00C24074">
              <w:rPr>
                <w:rStyle w:val="ilfuvd"/>
                <w:sz w:val="28"/>
                <w:szCs w:val="28"/>
              </w:rPr>
              <w:t>experience, skills</w:t>
            </w:r>
            <w:r w:rsidR="00BF0339" w:rsidRPr="00C24074">
              <w:rPr>
                <w:rStyle w:val="ilfuvd"/>
                <w:sz w:val="28"/>
                <w:szCs w:val="28"/>
              </w:rPr>
              <w:t>, and personal attributes including dedication, meeting goals, creativity, and the ability to follow through.</w:t>
            </w:r>
          </w:p>
        </w:tc>
      </w:tr>
    </w:tbl>
    <w:p w14:paraId="24DA0E5D" w14:textId="6C54198B" w:rsidR="004E01EB" w:rsidRPr="00D4002A" w:rsidRDefault="008B0AA4" w:rsidP="004E01EB">
      <w:pPr>
        <w:pStyle w:val="Heading1"/>
        <w:rPr>
          <w:rFonts w:asciiTheme="minorHAnsi" w:hAnsiTheme="minorHAnsi" w:cstheme="minorHAnsi"/>
          <w:sz w:val="32"/>
          <w:szCs w:val="36"/>
        </w:rPr>
      </w:pPr>
      <w:r w:rsidRPr="00FB47F3">
        <w:rPr>
          <w:rFonts w:cstheme="minorHAns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EBB7223" wp14:editId="6FE7923D">
                <wp:simplePos x="0" y="0"/>
                <wp:positionH relativeFrom="margin">
                  <wp:posOffset>-115294</wp:posOffset>
                </wp:positionH>
                <wp:positionV relativeFrom="paragraph">
                  <wp:posOffset>5518150</wp:posOffset>
                </wp:positionV>
                <wp:extent cx="6981245" cy="3522428"/>
                <wp:effectExtent l="0" t="0" r="10160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1245" cy="35224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56D50F" w14:textId="77777777" w:rsidR="00FB47F3" w:rsidRPr="00C24074" w:rsidRDefault="00FB47F3" w:rsidP="00FB47F3">
                            <w:pPr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</w:pPr>
                            <w:r w:rsidRPr="00C24074">
                              <w:rPr>
                                <w:b/>
                                <w:sz w:val="32"/>
                                <w:szCs w:val="28"/>
                                <w:u w:val="single"/>
                              </w:rPr>
                              <w:t>SKILLS:</w:t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tblLook w:val="04A0" w:firstRow="1" w:lastRow="0" w:firstColumn="1" w:lastColumn="0" w:noHBand="0" w:noVBand="1"/>
                              <w:tblDescription w:val="Skills layout table"/>
                            </w:tblPr>
                            <w:tblGrid>
                              <w:gridCol w:w="5388"/>
                              <w:gridCol w:w="5304"/>
                            </w:tblGrid>
                            <w:tr w:rsidR="00FB47F3" w:rsidRPr="000C2C82" w14:paraId="0A2E52D0" w14:textId="77777777" w:rsidTr="008F41D7">
                              <w:tc>
                                <w:tcPr>
                                  <w:tcW w:w="5444" w:type="dxa"/>
                                </w:tcPr>
                                <w:p w14:paraId="2C389AF5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Python</w:t>
                                  </w:r>
                                </w:p>
                                <w:p w14:paraId="129D822C" w14:textId="6D1642E6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Cyber security</w:t>
                                  </w:r>
                                </w:p>
                                <w:p w14:paraId="3F978B4E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Machine Learning</w:t>
                                  </w:r>
                                </w:p>
                                <w:p w14:paraId="33C80774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C programming.</w:t>
                                  </w:r>
                                </w:p>
                                <w:p w14:paraId="1BD2B7FF" w14:textId="7BBD8CA8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Data analysis and </w:t>
                                  </w:r>
                                  <w:r w:rsidR="00AB2178">
                                    <w:rPr>
                                      <w:sz w:val="28"/>
                                    </w:rPr>
                                    <w:t>visualization</w:t>
                                  </w:r>
                                  <w:r>
                                    <w:rPr>
                                      <w:sz w:val="28"/>
                                    </w:rPr>
                                    <w:t xml:space="preserve"> using python.</w:t>
                                  </w:r>
                                </w:p>
                                <w:p w14:paraId="7DE976B8" w14:textId="00A28AEB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Python Security scripting</w:t>
                                  </w:r>
                                </w:p>
                                <w:p w14:paraId="007C5CD2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Linux(</w:t>
                                  </w:r>
                                  <w:proofErr w:type="spellStart"/>
                                  <w:r w:rsidRPr="00C24074">
                                    <w:rPr>
                                      <w:sz w:val="28"/>
                                    </w:rPr>
                                    <w:t>debian</w:t>
                                  </w:r>
                                  <w:proofErr w:type="spellEnd"/>
                                  <w:r w:rsidRPr="00C24074">
                                    <w:rPr>
                                      <w:sz w:val="28"/>
                                    </w:rPr>
                                    <w:t xml:space="preserve">) </w:t>
                                  </w:r>
                                </w:p>
                                <w:p w14:paraId="28B5D246" w14:textId="74302EB3" w:rsidR="00FB47F3" w:rsidRDefault="00FB47F3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 w:rsidRPr="00C24074">
                                    <w:rPr>
                                      <w:sz w:val="28"/>
                                    </w:rPr>
                                    <w:t>OpenCV</w:t>
                                  </w:r>
                                  <w:proofErr w:type="spellEnd"/>
                                </w:p>
                                <w:p w14:paraId="777C906B" w14:textId="710FA23F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Matplotlib</w:t>
                                  </w:r>
                                  <w:proofErr w:type="spellEnd"/>
                                </w:p>
                                <w:p w14:paraId="38C5E773" w14:textId="752FBCDC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Perl Scripting</w:t>
                                  </w:r>
                                </w:p>
                                <w:p w14:paraId="436D42A0" w14:textId="5F940998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Scikit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-learn </w:t>
                                  </w:r>
                                </w:p>
                                <w:p w14:paraId="4D40FEDC" w14:textId="5F54A8B5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Anconda</w:t>
                                  </w:r>
                                  <w:proofErr w:type="spellEnd"/>
                                </w:p>
                                <w:p w14:paraId="4DD90471" w14:textId="7A6FF813" w:rsidR="00630E39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AWS (ec</w:t>
                                  </w:r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2,s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>3,rds,BlockChain)</w:t>
                                  </w:r>
                                </w:p>
                                <w:p w14:paraId="433B2692" w14:textId="77777777" w:rsidR="008B0AA4" w:rsidRPr="00C24074" w:rsidRDefault="008B0AA4" w:rsidP="008B0AA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</w:p>
                                <w:p w14:paraId="3E018E06" w14:textId="5CA598B3" w:rsidR="008B0AA4" w:rsidRPr="00C24074" w:rsidRDefault="008B0AA4" w:rsidP="008B0AA4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contextualSpacing w:val="0"/>
                                    <w:rPr>
                                      <w:b/>
                                      <w:sz w:val="28"/>
                                      <w:u w:val="single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46" w:type="dxa"/>
                                </w:tcPr>
                                <w:p w14:paraId="5CB25CB0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TensorFlow</w:t>
                                  </w:r>
                                </w:p>
                                <w:p w14:paraId="419AAF71" w14:textId="34F442BE" w:rsidR="00FB47F3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Numpy</w:t>
                                  </w:r>
                                  <w:proofErr w:type="spellEnd"/>
                                </w:p>
                                <w:p w14:paraId="19B144FF" w14:textId="61A26FFF" w:rsidR="00630E39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pandas</w:t>
                                  </w:r>
                                </w:p>
                                <w:p w14:paraId="66496448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MySQL</w:t>
                                  </w:r>
                                </w:p>
                                <w:p w14:paraId="2898FD04" w14:textId="079A23EE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proofErr w:type="spellStart"/>
                                  <w:proofErr w:type="gramStart"/>
                                  <w:r>
                                    <w:rPr>
                                      <w:sz w:val="28"/>
                                    </w:rPr>
                                    <w:t>Mysql</w:t>
                                  </w:r>
                                  <w:proofErr w:type="spellEnd"/>
                                  <w:r>
                                    <w:rPr>
                                      <w:sz w:val="28"/>
                                    </w:rPr>
                                    <w:t xml:space="preserve"> ,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sqlite</w:t>
                                  </w:r>
                                  <w:proofErr w:type="gramEnd"/>
                                  <w:r>
                                    <w:rPr>
                                      <w:sz w:val="28"/>
                                    </w:rPr>
                                    <w:t>,postgresql,mongodb</w:t>
                                  </w:r>
                                  <w:proofErr w:type="spellEnd"/>
                                </w:p>
                                <w:p w14:paraId="102F5AA6" w14:textId="77777777" w:rsidR="00FB47F3" w:rsidRPr="00C24074" w:rsidRDefault="00FB47F3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 w:rsidRPr="00C24074">
                                    <w:rPr>
                                      <w:sz w:val="28"/>
                                    </w:rPr>
                                    <w:t>Django</w:t>
                                  </w:r>
                                </w:p>
                                <w:p w14:paraId="03B53DC4" w14:textId="3357E669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 xml:space="preserve">Rest </w:t>
                                  </w:r>
                                  <w:proofErr w:type="spellStart"/>
                                  <w:r>
                                    <w:rPr>
                                      <w:sz w:val="28"/>
                                    </w:rPr>
                                    <w:t>Api</w:t>
                                  </w:r>
                                  <w:proofErr w:type="spellEnd"/>
                                </w:p>
                                <w:p w14:paraId="5B0F492A" w14:textId="4FDE2EB5" w:rsidR="00FB47F3" w:rsidRPr="00C24074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Deep Learning</w:t>
                                  </w:r>
                                </w:p>
                                <w:p w14:paraId="533A78E9" w14:textId="6A642710" w:rsidR="00FB47F3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Git</w:t>
                                  </w:r>
                                  <w:proofErr w:type="spellEnd"/>
                                </w:p>
                                <w:p w14:paraId="4AB9CC19" w14:textId="77777777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Scipy</w:t>
                                  </w:r>
                                  <w:proofErr w:type="spellEnd"/>
                                </w:p>
                                <w:p w14:paraId="1DBD6449" w14:textId="77777777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Cryptography</w:t>
                                  </w:r>
                                </w:p>
                                <w:p w14:paraId="4040A3BD" w14:textId="77777777" w:rsidR="00630E39" w:rsidRDefault="00630E39" w:rsidP="00272636">
                                  <w:pPr>
                                    <w:pStyle w:val="ListBullet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Cryptocurrency</w:t>
                                  </w:r>
                                </w:p>
                                <w:p w14:paraId="179B39E4" w14:textId="77777777" w:rsidR="00630E39" w:rsidRDefault="00630E39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Bolckchain</w:t>
                                  </w:r>
                                  <w:proofErr w:type="spellEnd"/>
                                </w:p>
                                <w:p w14:paraId="7476BC9A" w14:textId="39B262C5" w:rsidR="00AB2178" w:rsidRPr="005E63C3" w:rsidRDefault="00AB2178" w:rsidP="00272636">
                                  <w:pPr>
                                    <w:pStyle w:val="ListBullet"/>
                                    <w:contextualSpacing w:val="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HTML,CSS,JAVASCRIPT</w:t>
                                  </w:r>
                                </w:p>
                              </w:tc>
                            </w:tr>
                          </w:tbl>
                          <w:p w14:paraId="2E2BBA93" w14:textId="77777777" w:rsidR="00FB47F3" w:rsidRDefault="00FB47F3" w:rsidP="00FB47F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B722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1pt;margin-top:434.5pt;width:549.7pt;height:277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" strokecolor="window">
                <v:textbox>
                  <w:txbxContent>
                    <w:p w14:paraId="6656D50F" w14:textId="77777777" w:rsidR="00FB47F3" w:rsidRPr="00C24074" w:rsidRDefault="00FB47F3" w:rsidP="00FB47F3">
                      <w:pPr>
                        <w:rPr>
                          <w:b/>
                          <w:sz w:val="32"/>
                          <w:szCs w:val="28"/>
                          <w:u w:val="single"/>
                        </w:rPr>
                      </w:pPr>
                      <w:r w:rsidRPr="00C24074">
                        <w:rPr>
                          <w:b/>
                          <w:sz w:val="32"/>
                          <w:szCs w:val="28"/>
                          <w:u w:val="single"/>
                        </w:rPr>
                        <w:t>SKILLS:</w:t>
                      </w:r>
                    </w:p>
                    <w:tbl>
                      <w:tblPr>
                        <w:tblStyle w:val="TableGrid"/>
                        <w:tblW w:w="5000" w:type="pct"/>
                        <w:tblLook w:val="04A0" w:firstRow="1" w:lastRow="0" w:firstColumn="1" w:lastColumn="0" w:noHBand="0" w:noVBand="1"/>
                        <w:tblDescription w:val="Skills layout table"/>
                      </w:tblPr>
                      <w:tblGrid>
                        <w:gridCol w:w="5388"/>
                        <w:gridCol w:w="5304"/>
                      </w:tblGrid>
                      <w:tr w:rsidR="00FB47F3" w:rsidRPr="000C2C82" w14:paraId="0A2E52D0" w14:textId="77777777" w:rsidTr="008F41D7">
                        <w:tc>
                          <w:tcPr>
                            <w:tcW w:w="5444" w:type="dxa"/>
                          </w:tcPr>
                          <w:p w14:paraId="2C389AF5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Python</w:t>
                            </w:r>
                          </w:p>
                          <w:p w14:paraId="129D822C" w14:textId="6D1642E6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Cyber security</w:t>
                            </w:r>
                          </w:p>
                          <w:p w14:paraId="3F978B4E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Machine Learning</w:t>
                            </w:r>
                          </w:p>
                          <w:p w14:paraId="33C80774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C programming.</w:t>
                            </w:r>
                          </w:p>
                          <w:p w14:paraId="1BD2B7FF" w14:textId="7BBD8CA8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Data analysis and </w:t>
                            </w:r>
                            <w:r w:rsidR="00AB2178">
                              <w:rPr>
                                <w:sz w:val="28"/>
                              </w:rPr>
                              <w:t>visualization</w:t>
                            </w:r>
                            <w:r>
                              <w:rPr>
                                <w:sz w:val="28"/>
                              </w:rPr>
                              <w:t xml:space="preserve"> using python.</w:t>
                            </w:r>
                          </w:p>
                          <w:p w14:paraId="7DE976B8" w14:textId="00A28AEB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Python Security scripting</w:t>
                            </w:r>
                          </w:p>
                          <w:p w14:paraId="007C5CD2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Linux(</w:t>
                            </w:r>
                            <w:proofErr w:type="spellStart"/>
                            <w:r w:rsidRPr="00C24074">
                              <w:rPr>
                                <w:sz w:val="28"/>
                              </w:rPr>
                              <w:t>debian</w:t>
                            </w:r>
                            <w:proofErr w:type="spellEnd"/>
                            <w:r w:rsidRPr="00C24074">
                              <w:rPr>
                                <w:sz w:val="28"/>
                              </w:rPr>
                              <w:t xml:space="preserve">) </w:t>
                            </w:r>
                          </w:p>
                          <w:p w14:paraId="28B5D246" w14:textId="74302EB3" w:rsidR="00FB47F3" w:rsidRDefault="00FB47F3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 w:rsidRPr="00C24074">
                              <w:rPr>
                                <w:sz w:val="28"/>
                              </w:rPr>
                              <w:t>OpenCV</w:t>
                            </w:r>
                            <w:proofErr w:type="spellEnd"/>
                          </w:p>
                          <w:p w14:paraId="777C906B" w14:textId="710FA23F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Matplotlib</w:t>
                            </w:r>
                            <w:proofErr w:type="spellEnd"/>
                          </w:p>
                          <w:p w14:paraId="38C5E773" w14:textId="752FBCDC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Perl Scripting</w:t>
                            </w:r>
                          </w:p>
                          <w:p w14:paraId="436D42A0" w14:textId="5F940998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Scikit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-learn </w:t>
                            </w:r>
                          </w:p>
                          <w:p w14:paraId="4D40FEDC" w14:textId="5F54A8B5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Anconda</w:t>
                            </w:r>
                            <w:proofErr w:type="spellEnd"/>
                          </w:p>
                          <w:p w14:paraId="4DD90471" w14:textId="7A6FF813" w:rsidR="00630E39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AWS (ec</w:t>
                            </w:r>
                            <w:proofErr w:type="gramStart"/>
                            <w:r>
                              <w:rPr>
                                <w:sz w:val="28"/>
                              </w:rPr>
                              <w:t>2,s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3,rds,BlockChain)</w:t>
                            </w:r>
                          </w:p>
                          <w:p w14:paraId="433B2692" w14:textId="77777777" w:rsidR="008B0AA4" w:rsidRPr="00C24074" w:rsidRDefault="008B0AA4" w:rsidP="008B0AA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ontextualSpacing w:val="0"/>
                              <w:rPr>
                                <w:sz w:val="28"/>
                              </w:rPr>
                            </w:pPr>
                          </w:p>
                          <w:p w14:paraId="3E018E06" w14:textId="5CA598B3" w:rsidR="008B0AA4" w:rsidRPr="00C24074" w:rsidRDefault="008B0AA4" w:rsidP="008B0AA4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contextualSpacing w:val="0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</w:p>
                        </w:tc>
                        <w:tc>
                          <w:tcPr>
                            <w:tcW w:w="5346" w:type="dxa"/>
                          </w:tcPr>
                          <w:p w14:paraId="5CB25CB0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TensorFlow</w:t>
                            </w:r>
                          </w:p>
                          <w:p w14:paraId="419AAF71" w14:textId="34F442BE" w:rsidR="00FB47F3" w:rsidRDefault="00630E39" w:rsidP="00272636">
                            <w:pPr>
                              <w:pStyle w:val="ListBullet"/>
                              <w:rPr>
                                <w:sz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</w:rPr>
                              <w:t>Numpy</w:t>
                            </w:r>
                            <w:proofErr w:type="spellEnd"/>
                          </w:p>
                          <w:p w14:paraId="19B144FF" w14:textId="61A26FFF" w:rsidR="00630E39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pandas</w:t>
                            </w:r>
                          </w:p>
                          <w:p w14:paraId="66496448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MySQL</w:t>
                            </w:r>
                          </w:p>
                          <w:p w14:paraId="2898FD04" w14:textId="079A23EE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8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sz w:val="28"/>
                              </w:rPr>
                              <w:t xml:space="preserve"> ,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sqlite</w:t>
                            </w:r>
                            <w:proofErr w:type="gramEnd"/>
                            <w:r>
                              <w:rPr>
                                <w:sz w:val="28"/>
                              </w:rPr>
                              <w:t>,postgresql,mongodb</w:t>
                            </w:r>
                            <w:proofErr w:type="spellEnd"/>
                          </w:p>
                          <w:p w14:paraId="102F5AA6" w14:textId="77777777" w:rsidR="00FB47F3" w:rsidRPr="00C24074" w:rsidRDefault="00FB47F3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 w:rsidRPr="00C24074">
                              <w:rPr>
                                <w:sz w:val="28"/>
                              </w:rPr>
                              <w:t>Django</w:t>
                            </w:r>
                          </w:p>
                          <w:p w14:paraId="03B53DC4" w14:textId="3357E669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Rest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Api</w:t>
                            </w:r>
                            <w:proofErr w:type="spellEnd"/>
                          </w:p>
                          <w:p w14:paraId="5B0F492A" w14:textId="4FDE2EB5" w:rsidR="00FB47F3" w:rsidRPr="00C24074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Deep Learning</w:t>
                            </w:r>
                          </w:p>
                          <w:p w14:paraId="533A78E9" w14:textId="6A642710" w:rsidR="00FB47F3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Git</w:t>
                            </w:r>
                            <w:proofErr w:type="spellEnd"/>
                          </w:p>
                          <w:p w14:paraId="4AB9CC19" w14:textId="77777777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Scipy</w:t>
                            </w:r>
                            <w:proofErr w:type="spellEnd"/>
                          </w:p>
                          <w:p w14:paraId="1DBD6449" w14:textId="77777777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Cryptography</w:t>
                            </w:r>
                          </w:p>
                          <w:p w14:paraId="4040A3BD" w14:textId="77777777" w:rsidR="00630E39" w:rsidRDefault="00630E39" w:rsidP="00272636">
                            <w:pPr>
                              <w:pStyle w:val="ListBulle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Cryptocurrency</w:t>
                            </w:r>
                          </w:p>
                          <w:p w14:paraId="179B39E4" w14:textId="77777777" w:rsidR="00630E39" w:rsidRDefault="00630E39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Bolckchain</w:t>
                            </w:r>
                            <w:proofErr w:type="spellEnd"/>
                          </w:p>
                          <w:p w14:paraId="7476BC9A" w14:textId="39B262C5" w:rsidR="00AB2178" w:rsidRPr="005E63C3" w:rsidRDefault="00AB2178" w:rsidP="00272636">
                            <w:pPr>
                              <w:pStyle w:val="ListBullet"/>
                              <w:contextualSpacing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HTML,CSS,JAVASCRIPT</w:t>
                            </w:r>
                          </w:p>
                        </w:tc>
                      </w:tr>
                    </w:tbl>
                    <w:p w14:paraId="2E2BBA93" w14:textId="77777777" w:rsidR="00FB47F3" w:rsidRDefault="00FB47F3" w:rsidP="00FB47F3"/>
                  </w:txbxContent>
                </v:textbox>
                <w10:wrap type="square" anchorx="margin"/>
              </v:shape>
            </w:pict>
          </mc:Fallback>
        </mc:AlternateContent>
      </w:r>
      <w:r w:rsidR="0087296E" w:rsidRPr="00D4002A">
        <w:rPr>
          <w:rFonts w:asciiTheme="minorHAnsi" w:hAnsiTheme="minorHAnsi" w:cstheme="minorHAnsi"/>
          <w:noProof/>
          <w:sz w:val="24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9A646" wp14:editId="3C2EB15B">
                <wp:simplePos x="0" y="0"/>
                <wp:positionH relativeFrom="margin">
                  <wp:posOffset>5675630</wp:posOffset>
                </wp:positionH>
                <wp:positionV relativeFrom="paragraph">
                  <wp:posOffset>0</wp:posOffset>
                </wp:positionV>
                <wp:extent cx="1052195" cy="1193800"/>
                <wp:effectExtent l="0" t="0" r="14605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2195" cy="119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64EFC" w14:textId="77777777" w:rsidR="0087296E" w:rsidRPr="0087296E" w:rsidRDefault="0087296E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7296E">
                              <w:rPr>
                                <w:noProof/>
                                <w:lang w:val="en-IN" w:eastAsia="en-IN"/>
                                <w14:textOutline w14:w="9525" w14:cap="rnd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77E7D73" wp14:editId="5A9F83A3">
                                  <wp:extent cx="819509" cy="1051274"/>
                                  <wp:effectExtent l="0" t="0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7979" cy="107496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9A646" id="_x0000_s1027" type="#_x0000_t202" style="position:absolute;margin-left:446.9pt;margin-top:0;width:82.85pt;height:9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">
                <v:textbox>
                  <w:txbxContent>
                    <w:p w14:paraId="2AF64EFC" w14:textId="77777777" w:rsidR="0087296E" w:rsidRPr="0087296E" w:rsidRDefault="0087296E">
                      <w:pPr>
                        <w:rPr>
                          <w:color w:val="FFFFFF" w:themeColor="background1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7296E">
                        <w:rPr>
                          <w:noProof/>
                          <w:lang w:val="en-IN" w:eastAsia="en-IN"/>
                          <w14:textOutline w14:w="9525" w14:cap="rnd" w14:cmpd="sng" w14:algn="ctr">
                            <w14:solidFill>
                              <w14:schemeClr w14:val="bg1"/>
                            </w14:solidFill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77E7D73" wp14:editId="5A9F83A3">
                            <wp:extent cx="819509" cy="1051274"/>
                            <wp:effectExtent l="0" t="0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7979" cy="10749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sdt>
        <w:sdtPr>
          <w:rPr>
            <w:rFonts w:asciiTheme="minorHAnsi" w:hAnsiTheme="minorHAnsi" w:cstheme="minorHAnsi"/>
            <w:sz w:val="24"/>
          </w:rPr>
          <w:alias w:val="Experience:"/>
          <w:tag w:val="Experience:"/>
          <w:id w:val="-1983300934"/>
          <w:placeholder>
            <w:docPart w:val="75B790070A24481D8A7A0F722DC6FAE6"/>
          </w:placeholder>
          <w:temporary/>
          <w:showingPlcHdr/>
          <w15:appearance w15:val="hidden"/>
        </w:sdtPr>
        <w:sdtEndPr>
          <w:rPr>
            <w:sz w:val="32"/>
            <w:szCs w:val="36"/>
          </w:rPr>
        </w:sdtEndPr>
        <w:sdtContent>
          <w:r w:rsidR="004E01EB" w:rsidRPr="00D4002A">
            <w:rPr>
              <w:rFonts w:asciiTheme="minorHAnsi" w:hAnsiTheme="minorHAnsi" w:cstheme="minorHAnsi"/>
              <w:szCs w:val="28"/>
              <w:u w:val="single"/>
            </w:rPr>
            <w:t>Experience</w:t>
          </w:r>
        </w:sdtContent>
      </w:sdt>
    </w:p>
    <w:tbl>
      <w:tblPr>
        <w:tblStyle w:val="TableGrid"/>
        <w:tblW w:w="4975" w:type="pct"/>
        <w:tblLook w:val="04A0" w:firstRow="1" w:lastRow="0" w:firstColumn="1" w:lastColumn="0" w:noHBand="0" w:noVBand="1"/>
        <w:tblDescription w:val="Experience layout table"/>
      </w:tblPr>
      <w:tblGrid>
        <w:gridCol w:w="10746"/>
      </w:tblGrid>
      <w:tr w:rsidR="001D0BF1" w:rsidRPr="001B7850" w14:paraId="0E96EAB0" w14:textId="77777777" w:rsidTr="00630E39">
        <w:tc>
          <w:tcPr>
            <w:tcW w:w="10723" w:type="dxa"/>
          </w:tcPr>
          <w:p w14:paraId="00C31095" w14:textId="41AC1311" w:rsidR="005A342D" w:rsidRPr="00D4002A" w:rsidRDefault="005A342D" w:rsidP="005A342D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</w:t>
            </w:r>
            <w:r w:rsidRPr="005A342D">
              <w:rPr>
                <w:rFonts w:cstheme="minorHAnsi"/>
                <w:sz w:val="24"/>
                <w:vertAlign w:val="superscript"/>
              </w:rPr>
              <w:t>rd</w:t>
            </w:r>
            <w:r>
              <w:rPr>
                <w:rFonts w:cstheme="minorHAnsi"/>
                <w:sz w:val="24"/>
              </w:rPr>
              <w:t xml:space="preserve"> june</w:t>
            </w:r>
            <w:r w:rsidRPr="00D4002A">
              <w:rPr>
                <w:rFonts w:cstheme="minorHAnsi"/>
                <w:sz w:val="24"/>
              </w:rPr>
              <w:t xml:space="preserve"> 2018 to </w:t>
            </w:r>
            <w:r>
              <w:rPr>
                <w:rFonts w:cstheme="minorHAnsi"/>
                <w:sz w:val="24"/>
              </w:rPr>
              <w:t>now</w:t>
            </w:r>
          </w:p>
          <w:p w14:paraId="6808EB61" w14:textId="336880D9" w:rsidR="005A342D" w:rsidRDefault="005A342D" w:rsidP="005A342D">
            <w:pPr>
              <w:pStyle w:val="Heading3"/>
              <w:outlineLvl w:val="2"/>
              <w:rPr>
                <w:rStyle w:val="SubtleReference"/>
                <w:rFonts w:cstheme="minorHAnsi"/>
                <w:sz w:val="24"/>
              </w:rPr>
            </w:pPr>
            <w:r w:rsidRPr="005A342D">
              <w:rPr>
                <w:rFonts w:cstheme="minorHAnsi"/>
                <w:color w:val="156138" w:themeColor="accent1" w:themeShade="BF"/>
                <w:sz w:val="24"/>
              </w:rPr>
              <w:t>Python DEVELOPER,</w:t>
            </w:r>
            <w:r w:rsidRPr="00D4002A">
              <w:rPr>
                <w:rFonts w:cstheme="minorHAnsi"/>
                <w:sz w:val="24"/>
              </w:rPr>
              <w:t xml:space="preserve"> </w:t>
            </w:r>
            <w:r w:rsidRPr="005A342D">
              <w:rPr>
                <w:rStyle w:val="SubtleReference"/>
                <w:rFonts w:cstheme="minorHAnsi"/>
                <w:sz w:val="24"/>
              </w:rPr>
              <w:t>eclipse technoconsulting global pvt. ltd</w:t>
            </w:r>
          </w:p>
          <w:p w14:paraId="299A3A70" w14:textId="7E38E728" w:rsidR="005A342D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  <w:r w:rsidRPr="00D4002A">
              <w:rPr>
                <w:rFonts w:cstheme="minorHAnsi"/>
                <w:sz w:val="24"/>
              </w:rPr>
              <w:t>Job role: Python Analyst</w:t>
            </w:r>
            <w:r>
              <w:rPr>
                <w:rFonts w:cstheme="minorHAnsi"/>
                <w:sz w:val="24"/>
              </w:rPr>
              <w:t>.</w:t>
            </w:r>
          </w:p>
          <w:p w14:paraId="0130D167" w14:textId="77777777" w:rsidR="005A342D" w:rsidRDefault="005A342D" w:rsidP="005A342D">
            <w:pPr>
              <w:pStyle w:val="Heading3"/>
              <w:outlineLvl w:val="2"/>
              <w:rPr>
                <w:rFonts w:cstheme="minorHAnsi"/>
                <w:sz w:val="24"/>
              </w:rPr>
            </w:pPr>
          </w:p>
          <w:p w14:paraId="5C65CE3D" w14:textId="5A56F8B1" w:rsidR="001D0BF1" w:rsidRPr="00D4002A" w:rsidRDefault="0087296E" w:rsidP="001D0BF1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D4002A">
              <w:rPr>
                <w:rFonts w:cstheme="minorHAnsi"/>
                <w:sz w:val="24"/>
              </w:rPr>
              <w:t>6</w:t>
            </w:r>
            <w:r w:rsidRPr="00D4002A">
              <w:rPr>
                <w:rFonts w:cstheme="minorHAnsi"/>
                <w:sz w:val="24"/>
                <w:vertAlign w:val="superscript"/>
              </w:rPr>
              <w:t>Th</w:t>
            </w:r>
            <w:r w:rsidRPr="00D4002A">
              <w:rPr>
                <w:rFonts w:cstheme="minorHAnsi"/>
                <w:sz w:val="24"/>
              </w:rPr>
              <w:t xml:space="preserve"> september 2018 to </w:t>
            </w:r>
            <w:r w:rsidR="006720AB">
              <w:rPr>
                <w:rFonts w:cstheme="minorHAnsi"/>
                <w:sz w:val="24"/>
              </w:rPr>
              <w:t>24</w:t>
            </w:r>
            <w:r w:rsidR="006720AB" w:rsidRPr="006720AB">
              <w:rPr>
                <w:rFonts w:cstheme="minorHAnsi"/>
                <w:sz w:val="24"/>
                <w:vertAlign w:val="superscript"/>
              </w:rPr>
              <w:t>th</w:t>
            </w:r>
            <w:r w:rsidR="006720AB">
              <w:rPr>
                <w:rFonts w:cstheme="minorHAnsi"/>
                <w:sz w:val="24"/>
              </w:rPr>
              <w:t xml:space="preserve"> </w:t>
            </w:r>
            <w:r w:rsidR="005A342D">
              <w:rPr>
                <w:rFonts w:cstheme="minorHAnsi"/>
                <w:sz w:val="24"/>
              </w:rPr>
              <w:t>april</w:t>
            </w:r>
            <w:r w:rsidR="006720AB">
              <w:rPr>
                <w:rFonts w:cstheme="minorHAnsi"/>
                <w:sz w:val="24"/>
              </w:rPr>
              <w:t xml:space="preserve"> </w:t>
            </w:r>
            <w:r w:rsidR="005A342D">
              <w:rPr>
                <w:rFonts w:cstheme="minorHAnsi"/>
                <w:sz w:val="24"/>
              </w:rPr>
              <w:t xml:space="preserve"> 2019</w:t>
            </w:r>
          </w:p>
          <w:p w14:paraId="48A5ECCD" w14:textId="77777777" w:rsidR="001D0BF1" w:rsidRPr="00D4002A" w:rsidRDefault="0087296E" w:rsidP="001D0BF1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>PYTHON ANALYST</w:t>
            </w:r>
            <w:r w:rsidR="001D0BF1" w:rsidRPr="00D4002A">
              <w:rPr>
                <w:rFonts w:cstheme="minorHAnsi"/>
                <w:sz w:val="24"/>
                <w:szCs w:val="24"/>
              </w:rPr>
              <w:t xml:space="preserve">, </w:t>
            </w:r>
            <w:r w:rsidRPr="00D4002A">
              <w:rPr>
                <w:rStyle w:val="SubtleReference"/>
                <w:rFonts w:cstheme="minorHAnsi"/>
                <w:sz w:val="24"/>
                <w:szCs w:val="24"/>
              </w:rPr>
              <w:t>INDIAN CYBER SECURITY SOLUTION</w:t>
            </w:r>
          </w:p>
          <w:p w14:paraId="207A4ADE" w14:textId="07EDC3B5" w:rsidR="00FB47F3" w:rsidRPr="00D4002A" w:rsidRDefault="0087296E" w:rsidP="001D0BF1">
            <w:pPr>
              <w:contextualSpacing w:val="0"/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>Job role:</w:t>
            </w:r>
            <w:r w:rsidR="00272636" w:rsidRPr="00D4002A">
              <w:rPr>
                <w:rFonts w:cstheme="minorHAnsi"/>
                <w:sz w:val="24"/>
                <w:szCs w:val="24"/>
              </w:rPr>
              <w:t xml:space="preserve"> Python </w:t>
            </w:r>
            <w:r w:rsidR="00FB47F3" w:rsidRPr="00D4002A">
              <w:rPr>
                <w:rFonts w:cstheme="minorHAnsi"/>
                <w:sz w:val="24"/>
                <w:szCs w:val="24"/>
              </w:rPr>
              <w:t>Analyst</w:t>
            </w:r>
            <w:r w:rsidR="0074108A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F61DF9" w:rsidRPr="001B7850" w14:paraId="204753DF" w14:textId="77777777" w:rsidTr="00630E39">
        <w:tc>
          <w:tcPr>
            <w:tcW w:w="10723" w:type="dxa"/>
          </w:tcPr>
          <w:p w14:paraId="48192F5F" w14:textId="6AB95CAF" w:rsidR="00C9481B" w:rsidRPr="00D4002A" w:rsidRDefault="00C9481B" w:rsidP="00F61DF9">
            <w:pPr>
              <w:rPr>
                <w:rFonts w:cstheme="minorHAnsi"/>
                <w:sz w:val="24"/>
                <w:szCs w:val="24"/>
              </w:rPr>
            </w:pPr>
          </w:p>
          <w:p w14:paraId="093B26F5" w14:textId="02E150B7" w:rsidR="00C9481B" w:rsidRPr="00D4002A" w:rsidRDefault="00C9481B" w:rsidP="00C9481B">
            <w:pPr>
              <w:pStyle w:val="Heading3"/>
              <w:contextualSpacing w:val="0"/>
              <w:outlineLvl w:val="2"/>
              <w:rPr>
                <w:rFonts w:cstheme="minorHAnsi"/>
                <w:sz w:val="24"/>
              </w:rPr>
            </w:pPr>
            <w:r w:rsidRPr="00D4002A">
              <w:rPr>
                <w:rFonts w:cstheme="minorHAnsi"/>
                <w:sz w:val="24"/>
              </w:rPr>
              <w:t>1</w:t>
            </w:r>
            <w:r w:rsidRPr="00D4002A">
              <w:rPr>
                <w:rFonts w:cstheme="minorHAnsi"/>
                <w:sz w:val="24"/>
                <w:vertAlign w:val="superscript"/>
              </w:rPr>
              <w:t>st</w:t>
            </w:r>
            <w:r w:rsidRPr="00D4002A">
              <w:rPr>
                <w:rFonts w:cstheme="minorHAnsi"/>
                <w:sz w:val="24"/>
              </w:rPr>
              <w:t xml:space="preserve"> january 2018 to 20</w:t>
            </w:r>
            <w:r w:rsidRPr="00D4002A">
              <w:rPr>
                <w:rFonts w:cstheme="minorHAnsi"/>
                <w:sz w:val="24"/>
                <w:vertAlign w:val="superscript"/>
              </w:rPr>
              <w:t>th</w:t>
            </w:r>
            <w:r w:rsidRPr="00D4002A">
              <w:rPr>
                <w:rFonts w:cstheme="minorHAnsi"/>
                <w:sz w:val="24"/>
              </w:rPr>
              <w:t xml:space="preserve"> may</w:t>
            </w:r>
          </w:p>
          <w:p w14:paraId="3D523782" w14:textId="195A5D55" w:rsidR="00C9481B" w:rsidRPr="00D4002A" w:rsidRDefault="00C9481B" w:rsidP="00C9481B">
            <w:pPr>
              <w:pStyle w:val="Heading2"/>
              <w:contextualSpacing w:val="0"/>
              <w:outlineLvl w:val="1"/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 xml:space="preserve">intern ON MACHINE LEARNING, </w:t>
            </w:r>
            <w:r w:rsidRPr="00D4002A">
              <w:rPr>
                <w:rFonts w:cstheme="minorHAnsi"/>
                <w:b w:val="0"/>
                <w:color w:val="3A3A3A" w:themeColor="background2" w:themeShade="40"/>
                <w:sz w:val="24"/>
                <w:szCs w:val="24"/>
              </w:rPr>
              <w:t>future group</w:t>
            </w:r>
          </w:p>
          <w:p w14:paraId="16283A0A" w14:textId="77777777" w:rsidR="00C9481B" w:rsidRPr="00D4002A" w:rsidRDefault="00C9481B" w:rsidP="00C9481B">
            <w:pPr>
              <w:rPr>
                <w:rFonts w:cstheme="minorHAnsi"/>
                <w:sz w:val="24"/>
                <w:szCs w:val="24"/>
              </w:rPr>
            </w:pPr>
            <w:r w:rsidRPr="00D4002A">
              <w:rPr>
                <w:rFonts w:cstheme="minorHAnsi"/>
                <w:sz w:val="24"/>
                <w:szCs w:val="24"/>
              </w:rPr>
              <w:t>Job Role: Developer (python)</w:t>
            </w:r>
          </w:p>
        </w:tc>
      </w:tr>
    </w:tbl>
    <w:p w14:paraId="22792F52" w14:textId="44F7500C" w:rsidR="00660906" w:rsidRPr="001B7850" w:rsidRDefault="00C24074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8B0AA4">
        <w:rPr>
          <w:b w:val="0"/>
          <w:sz w:val="32"/>
          <w:u w:val="single"/>
        </w:rPr>
        <w:lastRenderedPageBreak/>
        <w:t>EDUCATION:</w:t>
      </w:r>
    </w:p>
    <w:p w14:paraId="28F80514" w14:textId="0C92C768" w:rsidR="006E0BEC" w:rsidRDefault="00042A8B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noProof/>
          <w:sz w:val="32"/>
          <w:u w:val="single"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78DF15" wp14:editId="547B5F72">
                <wp:simplePos x="0" y="0"/>
                <wp:positionH relativeFrom="margin">
                  <wp:posOffset>-277788</wp:posOffset>
                </wp:positionH>
                <wp:positionV relativeFrom="paragraph">
                  <wp:posOffset>91685</wp:posOffset>
                </wp:positionV>
                <wp:extent cx="6400800" cy="3579495"/>
                <wp:effectExtent l="0" t="0" r="19050" b="2095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3579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967" w:type="pct"/>
                              <w:tblInd w:w="72" w:type="dxa"/>
                              <w:tblBorders>
                                <w:left w:val="dotted" w:sz="18" w:space="0" w:color="BFBFBF" w:themeColor="background1" w:themeShade="BF"/>
                              </w:tblBorders>
                              <w:tblCellMar>
                                <w:left w:w="576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Education layout table"/>
                            </w:tblPr>
                            <w:tblGrid>
                              <w:gridCol w:w="9691"/>
                            </w:tblGrid>
                            <w:tr w:rsidR="00272636" w:rsidRPr="00272636" w14:paraId="25D07967" w14:textId="77777777" w:rsidTr="00272636">
                              <w:tc>
                                <w:tcPr>
                                  <w:tcW w:w="9706" w:type="dxa"/>
                                </w:tcPr>
                                <w:p w14:paraId="2D8709EE" w14:textId="06BECF1A" w:rsidR="00C24074" w:rsidRPr="00272636" w:rsidRDefault="00C24074" w:rsidP="00C24074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</w:t>
                                  </w:r>
                                  <w:r w:rsidR="00084D09">
                                    <w:rPr>
                                      <w:rFonts w:cstheme="minorHAnsi"/>
                                      <w:sz w:val="24"/>
                                    </w:rPr>
                                    <w:t>05-2011</w:t>
                                  </w:r>
                                </w:p>
                                <w:p w14:paraId="3094CDF2" w14:textId="77777777" w:rsidR="00C24074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SECONDERY, </w:t>
                                  </w:r>
                                  <w:r w:rsidRPr="00FB47F3">
                                    <w:rPr>
                                      <w:rFonts w:cstheme="minorHAnsi"/>
                                      <w:b w:val="0"/>
                                      <w:color w:val="auto"/>
                                      <w:sz w:val="24"/>
                                    </w:rPr>
                                    <w:t>masanjhar adibashi high school</w:t>
                                  </w:r>
                                </w:p>
                                <w:p w14:paraId="57AD98A0" w14:textId="77777777" w:rsidR="00C24074" w:rsidRPr="00FB47F3" w:rsidRDefault="00C24074" w:rsidP="00C24074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b w:val="0"/>
                                      <w:smallCaps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Percentage</w:t>
                                  </w:r>
                                  <w:r w:rsidRPr="00FB47F3">
                                    <w:rPr>
                                      <w:rFonts w:cstheme="minorHAnsi"/>
                                      <w:color w:val="auto"/>
                                      <w:sz w:val="24"/>
                                    </w:rPr>
                                    <w:t>: 63%</w:t>
                                  </w:r>
                                </w:p>
                                <w:p w14:paraId="39C5188D" w14:textId="77777777" w:rsidR="00C24074" w:rsidRDefault="00C24074" w:rsidP="00C24074"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</w:t>
                                  </w:r>
                                  <w: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</w:t>
                                  </w: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SE</w:t>
                                  </w:r>
                                </w:p>
                                <w:p w14:paraId="72F11571" w14:textId="77777777" w:rsidR="00272636" w:rsidRPr="00272636" w:rsidRDefault="00272636" w:rsidP="00272636">
                                  <w:pPr>
                                    <w:contextualSpacing w:val="0"/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  <w:tr w:rsidR="00272636" w:rsidRPr="00272636" w14:paraId="0380556D" w14:textId="77777777" w:rsidTr="00272636">
                              <w:trPr>
                                <w:trHeight w:val="21"/>
                              </w:trPr>
                              <w:tc>
                                <w:tcPr>
                                  <w:tcW w:w="9706" w:type="dxa"/>
                                  <w:tcMar>
                                    <w:top w:w="216" w:type="dxa"/>
                                  </w:tcMar>
                                </w:tcPr>
                                <w:p w14:paraId="0B413846" w14:textId="77777777" w:rsidR="00C15228" w:rsidRPr="00272636" w:rsidRDefault="00C15228" w:rsidP="00C15228">
                                  <w:pPr>
                                    <w:pStyle w:val="Heading3"/>
                                    <w:contextualSpacing w:val="0"/>
                                    <w:outlineLvl w:val="2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>2011-2014</w:t>
                                  </w:r>
                                </w:p>
                                <w:p w14:paraId="601890C5" w14:textId="0AE076CD" w:rsidR="00C15228" w:rsidRDefault="00C15228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</w:rPr>
                                    <w:t xml:space="preserve">Higer SECONDERY, </w:t>
                                  </w:r>
                                  <w:r w:rsidRPr="00272636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</w:rPr>
                                    <w:t>Indpur goenka high school</w:t>
                                  </w:r>
                                </w:p>
                                <w:p w14:paraId="603A5988" w14:textId="386D0A6C" w:rsidR="00FB47F3" w:rsidRPr="00272636" w:rsidRDefault="00FB47F3" w:rsidP="00C15228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</w:t>
                                  </w:r>
                                  <w:r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: science </w:t>
                                  </w:r>
                                </w:p>
                                <w:p w14:paraId="2976D060" w14:textId="77777777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Percentage: 63%</w:t>
                                  </w:r>
                                </w:p>
                                <w:p w14:paraId="73220D6B" w14:textId="6A6AABF3" w:rsidR="00C15228" w:rsidRPr="00272636" w:rsidRDefault="00C15228" w:rsidP="00C15228">
                                  <w:pPr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</w:pPr>
                                  <w:r w:rsidRPr="00272636">
                                    <w:rPr>
                                      <w:rFonts w:cstheme="minorHAnsi"/>
                                      <w:sz w:val="24"/>
                                      <w:szCs w:val="26"/>
                                    </w:rPr>
                                    <w:t>Board: WBCHSE</w:t>
                                  </w:r>
                                </w:p>
                                <w:p w14:paraId="3361A829" w14:textId="77777777" w:rsidR="006E0BEC" w:rsidRDefault="006E0BEC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D3E854B" w14:textId="0050B5F8" w:rsidR="00272636" w:rsidRPr="00D4002A" w:rsidRDefault="00272636" w:rsidP="00D4002A">
                                  <w:pPr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b/>
                                      <w:sz w:val="24"/>
                                      <w:szCs w:val="24"/>
                                    </w:rPr>
                                    <w:t>2014-2018</w:t>
                                  </w:r>
                                </w:p>
                                <w:p w14:paraId="628C8C80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 xml:space="preserve">B. TECH, </w:t>
                                  </w: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guru nanak institute of technology</w:t>
                                  </w:r>
                                </w:p>
                                <w:p w14:paraId="44F6E6E3" w14:textId="77777777" w:rsidR="00272636" w:rsidRPr="00D4002A" w:rsidRDefault="00272636" w:rsidP="00272636">
                                  <w:pPr>
                                    <w:pStyle w:val="Heading2"/>
                                    <w:contextualSpacing w:val="0"/>
                                    <w:outlineLvl w:val="1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Style w:val="SubtleReference"/>
                                      <w:rFonts w:cstheme="minorHAnsi"/>
                                      <w:sz w:val="24"/>
                                      <w:szCs w:val="24"/>
                                    </w:rPr>
                                    <w:t>SPECALIZATION: cOMPUTER SCIENCE AND ENGINEERING</w:t>
                                  </w:r>
                                </w:p>
                                <w:p w14:paraId="4F046AE1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CGPA: 7.10</w:t>
                                  </w:r>
                                </w:p>
                                <w:p w14:paraId="77852076" w14:textId="77777777" w:rsidR="00272636" w:rsidRPr="00D4002A" w:rsidRDefault="00272636" w:rsidP="00272636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D4002A"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  <w:t>Board: WBUT</w:t>
                                  </w:r>
                                </w:p>
                                <w:p w14:paraId="493B5031" w14:textId="77777777" w:rsidR="00272636" w:rsidRPr="00272636" w:rsidRDefault="00272636" w:rsidP="00272636">
                                  <w:pPr>
                                    <w:rPr>
                                      <w:rFonts w:cstheme="minorHAnsi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D59E01B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2BF75DC7" w14:textId="77777777" w:rsidR="00272636" w:rsidRPr="00272636" w:rsidRDefault="00272636" w:rsidP="00272636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A632D49" w14:textId="3D8C9A59" w:rsidR="00660906" w:rsidRDefault="006609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8DF15" id="_x0000_s1028" type="#_x0000_t202" style="position:absolute;margin-left:-21.85pt;margin-top:7.2pt;width:7in;height:281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" strokecolor="white [3212]">
                <v:textbox>
                  <w:txbxContent>
                    <w:tbl>
                      <w:tblPr>
                        <w:tblStyle w:val="TableGrid"/>
                        <w:tblW w:w="4967" w:type="pct"/>
                        <w:tblInd w:w="72" w:type="dxa"/>
                        <w:tblBorders>
                          <w:left w:val="dotted" w:sz="18" w:space="0" w:color="BFBFBF" w:themeColor="background1" w:themeShade="BF"/>
                        </w:tblBorders>
                        <w:tblCellMar>
                          <w:left w:w="576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Education layout table"/>
                      </w:tblPr>
                      <w:tblGrid>
                        <w:gridCol w:w="9691"/>
                      </w:tblGrid>
                      <w:tr w:rsidR="00272636" w:rsidRPr="00272636" w14:paraId="25D07967" w14:textId="77777777" w:rsidTr="00272636">
                        <w:tc>
                          <w:tcPr>
                            <w:tcW w:w="9706" w:type="dxa"/>
                          </w:tcPr>
                          <w:p w14:paraId="2D8709EE" w14:textId="06BECF1A" w:rsidR="00C24074" w:rsidRPr="00272636" w:rsidRDefault="00C24074" w:rsidP="00C24074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</w:t>
                            </w:r>
                            <w:r w:rsidR="00084D09">
                              <w:rPr>
                                <w:rFonts w:cstheme="minorHAnsi"/>
                                <w:sz w:val="24"/>
                              </w:rPr>
                              <w:t>05-2011</w:t>
                            </w:r>
                          </w:p>
                          <w:p w14:paraId="3094CDF2" w14:textId="77777777" w:rsidR="00C24074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SECONDERY, </w:t>
                            </w:r>
                            <w:r w:rsidRPr="00FB47F3">
                              <w:rPr>
                                <w:rFonts w:cstheme="minorHAnsi"/>
                                <w:b w:val="0"/>
                                <w:color w:val="auto"/>
                                <w:sz w:val="24"/>
                              </w:rPr>
                              <w:t>masanjhar adibashi high school</w:t>
                            </w:r>
                          </w:p>
                          <w:p w14:paraId="57AD98A0" w14:textId="77777777" w:rsidR="00C24074" w:rsidRPr="00FB47F3" w:rsidRDefault="00C24074" w:rsidP="00C24074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b w:val="0"/>
                                <w:smallCaps/>
                                <w:color w:val="595959" w:themeColor="text1" w:themeTint="A6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Percentage</w:t>
                            </w:r>
                            <w:r w:rsidRPr="00FB47F3">
                              <w:rPr>
                                <w:rFonts w:cstheme="minorHAnsi"/>
                                <w:color w:val="auto"/>
                                <w:sz w:val="24"/>
                              </w:rPr>
                              <w:t>: 63%</w:t>
                            </w:r>
                          </w:p>
                          <w:p w14:paraId="39C5188D" w14:textId="77777777" w:rsidR="00C24074" w:rsidRDefault="00C24074" w:rsidP="00C24074"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</w:t>
                            </w: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SE</w:t>
                            </w:r>
                          </w:p>
                          <w:p w14:paraId="72F11571" w14:textId="77777777" w:rsidR="00272636" w:rsidRPr="00272636" w:rsidRDefault="00272636" w:rsidP="00272636">
                            <w:pPr>
                              <w:contextualSpacing w:val="0"/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  <w:tr w:rsidR="00272636" w:rsidRPr="00272636" w14:paraId="0380556D" w14:textId="77777777" w:rsidTr="00272636">
                        <w:trPr>
                          <w:trHeight w:val="21"/>
                        </w:trPr>
                        <w:tc>
                          <w:tcPr>
                            <w:tcW w:w="9706" w:type="dxa"/>
                            <w:tcMar>
                              <w:top w:w="216" w:type="dxa"/>
                            </w:tcMar>
                          </w:tcPr>
                          <w:p w14:paraId="0B413846" w14:textId="77777777" w:rsidR="00C15228" w:rsidRPr="00272636" w:rsidRDefault="00C15228" w:rsidP="00C15228">
                            <w:pPr>
                              <w:pStyle w:val="Heading3"/>
                              <w:contextualSpacing w:val="0"/>
                              <w:outlineLvl w:val="2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>2011-2014</w:t>
                            </w:r>
                          </w:p>
                          <w:p w14:paraId="601890C5" w14:textId="0AE076CD" w:rsidR="00C15228" w:rsidRDefault="00C15228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</w:rPr>
                              <w:t xml:space="preserve">Higer SECONDERY, </w:t>
                            </w:r>
                            <w:r w:rsidRPr="00272636">
                              <w:rPr>
                                <w:rStyle w:val="SubtleReference"/>
                                <w:rFonts w:cstheme="minorHAnsi"/>
                                <w:sz w:val="24"/>
                              </w:rPr>
                              <w:t>Indpur goenka high school</w:t>
                            </w:r>
                          </w:p>
                          <w:p w14:paraId="603A5988" w14:textId="386D0A6C" w:rsidR="00FB47F3" w:rsidRPr="00272636" w:rsidRDefault="00FB47F3" w:rsidP="00C15228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</w:t>
                            </w:r>
                            <w:r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 xml:space="preserve">: science </w:t>
                            </w:r>
                          </w:p>
                          <w:p w14:paraId="2976D060" w14:textId="77777777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Percentage: 63%</w:t>
                            </w:r>
                          </w:p>
                          <w:p w14:paraId="73220D6B" w14:textId="6A6AABF3" w:rsidR="00C15228" w:rsidRPr="00272636" w:rsidRDefault="00C15228" w:rsidP="00C15228">
                            <w:pPr>
                              <w:rPr>
                                <w:rFonts w:cstheme="minorHAnsi"/>
                                <w:sz w:val="24"/>
                                <w:szCs w:val="26"/>
                              </w:rPr>
                            </w:pPr>
                            <w:r w:rsidRPr="00272636">
                              <w:rPr>
                                <w:rFonts w:cstheme="minorHAnsi"/>
                                <w:sz w:val="24"/>
                                <w:szCs w:val="26"/>
                              </w:rPr>
                              <w:t>Board: WBCHSE</w:t>
                            </w:r>
                          </w:p>
                          <w:p w14:paraId="3361A829" w14:textId="77777777" w:rsidR="006E0BEC" w:rsidRDefault="006E0BEC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7D3E854B" w14:textId="0050B5F8" w:rsidR="00272636" w:rsidRPr="00D4002A" w:rsidRDefault="00272636" w:rsidP="00D4002A">
                            <w:pP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2014-2018</w:t>
                            </w:r>
                          </w:p>
                          <w:p w14:paraId="628C8C80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B. TECH, </w:t>
                            </w: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guru nanak institute of technology</w:t>
                            </w:r>
                          </w:p>
                          <w:p w14:paraId="44F6E6E3" w14:textId="77777777" w:rsidR="00272636" w:rsidRPr="00D4002A" w:rsidRDefault="00272636" w:rsidP="00272636">
                            <w:pPr>
                              <w:pStyle w:val="Heading2"/>
                              <w:contextualSpacing w:val="0"/>
                              <w:outlineLvl w:val="1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Style w:val="SubtleReference"/>
                                <w:rFonts w:cstheme="minorHAnsi"/>
                                <w:sz w:val="24"/>
                                <w:szCs w:val="24"/>
                              </w:rPr>
                              <w:t>SPECALIZATION: cOMPUTER SCIENCE AND ENGINEERING</w:t>
                            </w:r>
                          </w:p>
                          <w:p w14:paraId="4F046AE1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CGPA: 7.10</w:t>
                            </w:r>
                          </w:p>
                          <w:p w14:paraId="77852076" w14:textId="77777777" w:rsidR="00272636" w:rsidRPr="00D4002A" w:rsidRDefault="00272636" w:rsidP="00272636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D4002A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Board: WBUT</w:t>
                            </w:r>
                          </w:p>
                          <w:p w14:paraId="493B5031" w14:textId="77777777" w:rsidR="00272636" w:rsidRPr="00272636" w:rsidRDefault="00272636" w:rsidP="00272636">
                            <w:pPr>
                              <w:rPr>
                                <w:rFonts w:cstheme="minorHAnsi"/>
                              </w:rPr>
                            </w:pPr>
                          </w:p>
                        </w:tc>
                      </w:tr>
                    </w:tbl>
                    <w:p w14:paraId="6D59E01B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2BF75DC7" w14:textId="77777777" w:rsidR="00272636" w:rsidRPr="00272636" w:rsidRDefault="00272636" w:rsidP="00272636">
                      <w:pPr>
                        <w:rPr>
                          <w:sz w:val="20"/>
                        </w:rPr>
                      </w:pPr>
                    </w:p>
                    <w:p w14:paraId="5A632D49" w14:textId="3D8C9A59" w:rsidR="00660906" w:rsidRDefault="00660906"/>
                  </w:txbxContent>
                </v:textbox>
                <w10:wrap type="square" anchorx="margin"/>
              </v:shape>
            </w:pict>
          </mc:Fallback>
        </mc:AlternateContent>
      </w:r>
    </w:p>
    <w:p w14:paraId="49AC940B" w14:textId="7E187D7B" w:rsidR="006E0BEC" w:rsidRDefault="006E0BEC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</w:p>
    <w:p w14:paraId="45262AB4" w14:textId="7CB84674" w:rsidR="00660906" w:rsidRPr="001B7850" w:rsidRDefault="00660906" w:rsidP="00660906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1B7850">
        <w:rPr>
          <w:rFonts w:asciiTheme="minorHAnsi" w:hAnsiTheme="minorHAnsi" w:cstheme="minorHAnsi"/>
          <w:sz w:val="32"/>
          <w:u w:val="single"/>
        </w:rPr>
        <w:t>Project:</w:t>
      </w:r>
    </w:p>
    <w:p w14:paraId="64410D36" w14:textId="77777777" w:rsidR="00660906" w:rsidRPr="001B7850" w:rsidRDefault="00660906" w:rsidP="00660906">
      <w:pPr>
        <w:pStyle w:val="Heading1"/>
        <w:rPr>
          <w:rFonts w:asciiTheme="minorHAnsi" w:hAnsiTheme="minorHAnsi" w:cstheme="minorHAnsi"/>
          <w:b w:val="0"/>
        </w:rPr>
      </w:pPr>
    </w:p>
    <w:p w14:paraId="20E661E2" w14:textId="77777777" w:rsidR="006E0BEC" w:rsidRPr="006E0BEC" w:rsidRDefault="006E0BEC" w:rsidP="006E0BEC">
      <w:pPr>
        <w:pStyle w:val="Heading1"/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</w:p>
    <w:p w14:paraId="2EA4B7F2" w14:textId="26583498" w:rsidR="00660906" w:rsidRPr="00D4002A" w:rsidRDefault="00D60D59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t -5 cars data analysis using r language</w:t>
      </w:r>
    </w:p>
    <w:p w14:paraId="003184E7" w14:textId="77777777" w:rsidR="00660906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2 months (1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June,2017-31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July,2017)</w:t>
      </w:r>
    </w:p>
    <w:p w14:paraId="76A8B3CA" w14:textId="77777777" w:rsidR="0073353E" w:rsidRPr="00D4002A" w:rsidRDefault="00660906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  Calculate the regression model of mt-5 cars.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There is a data set of mt-</w:t>
      </w:r>
      <w:r w:rsidR="0073353E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5</w:t>
      </w:r>
    </w:p>
    <w:p w14:paraId="04EF2754" w14:textId="77777777" w:rsidR="0073353E" w:rsidRPr="00D4002A" w:rsidRDefault="0073353E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27263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cars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 have to find out the regression model of that. At initial level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I 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faced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problem </w:t>
      </w:r>
    </w:p>
    <w:p w14:paraId="06C4380F" w14:textId="0C0D8B3D" w:rsidR="00660906" w:rsidRPr="00D4002A" w:rsidRDefault="0073353E" w:rsidP="00660906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of null value. But I overcome it by filling those values.</w:t>
      </w:r>
      <w:r w:rsidR="00FE77A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30A75C63" w14:textId="77777777"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Role: Developer</w:t>
      </w:r>
    </w:p>
    <w:p w14:paraId="1F900804" w14:textId="77777777"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Tools: R studio</w:t>
      </w:r>
    </w:p>
    <w:p w14:paraId="739045AC" w14:textId="4B9F45D4" w:rsidR="00660906" w:rsidRPr="00D4002A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Language:</w:t>
      </w:r>
      <w:r w:rsidRPr="00D4002A">
        <w:rPr>
          <w:rFonts w:asciiTheme="minorHAnsi" w:hAnsiTheme="minorHAnsi" w:cstheme="minorHAnsi"/>
          <w:b w:val="0"/>
          <w:sz w:val="24"/>
          <w:szCs w:val="24"/>
        </w:rPr>
        <w:t xml:space="preserve"> r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language</w:t>
      </w:r>
    </w:p>
    <w:p w14:paraId="3846BF97" w14:textId="3CB1AE2F" w:rsidR="000A24FA" w:rsidRPr="00D4002A" w:rsidRDefault="000A24FA" w:rsidP="000A24F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Client: 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Cdac</w:t>
      </w:r>
      <w:proofErr w:type="spellEnd"/>
    </w:p>
    <w:p w14:paraId="00CDD33C" w14:textId="77777777" w:rsidR="00660906" w:rsidRPr="001B7850" w:rsidRDefault="00660906" w:rsidP="00660906">
      <w:pPr>
        <w:pStyle w:val="Heading1"/>
        <w:ind w:firstLine="720"/>
        <w:rPr>
          <w:rFonts w:asciiTheme="minorHAnsi" w:hAnsiTheme="minorHAnsi" w:cstheme="minorHAnsi"/>
          <w:b w:val="0"/>
        </w:rPr>
      </w:pPr>
    </w:p>
    <w:p w14:paraId="172FB5A5" w14:textId="7249A97F" w:rsidR="001B7850" w:rsidRPr="00D4002A" w:rsidRDefault="00D60D59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B</w:t>
      </w:r>
      <w:r w:rsidR="00660906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ig bazar future sells prediction according to past sells data using</w:t>
      </w:r>
      <w:r w:rsidR="001B7850"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      </w:t>
      </w:r>
    </w:p>
    <w:p w14:paraId="732D4457" w14:textId="0F19458A" w:rsidR="00660906" w:rsidRPr="00D4002A" w:rsidRDefault="00660906" w:rsidP="001B7850">
      <w:pPr>
        <w:pStyle w:val="Heading1"/>
        <w:ind w:left="1080"/>
        <w:rPr>
          <w:rFonts w:asciiTheme="minorHAnsi" w:hAnsiTheme="minorHAnsi" w:cstheme="minorHAnsi"/>
          <w:b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python</w:t>
      </w:r>
    </w:p>
    <w:p w14:paraId="2AA3A981" w14:textId="3BEA8B29" w:rsidR="00660906" w:rsidRPr="00D4002A" w:rsidRDefault="0073353E" w:rsidP="0073353E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Cs w:val="28"/>
        </w:rPr>
        <w:t xml:space="preserve">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6 months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December ,2017 to 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June 2018)</w:t>
      </w:r>
    </w:p>
    <w:p w14:paraId="2E6A4908" w14:textId="4026475D" w:rsidR="00D4002A" w:rsidRDefault="0073353E" w:rsidP="0073353E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 w:rsidRPr="00D4002A">
        <w:rPr>
          <w:rStyle w:val="Strong"/>
          <w:rFonts w:asciiTheme="minorHAnsi" w:hAnsiTheme="minorHAnsi" w:cstheme="minorHAnsi"/>
          <w:caps w:val="0"/>
          <w:color w:val="252C33"/>
          <w:sz w:val="24"/>
          <w:szCs w:val="24"/>
        </w:rPr>
        <w:t>predict clusters of customers</w:t>
      </w:r>
      <w:r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 by store location.  knowing the set of customers that </w:t>
      </w:r>
      <w:r w:rsid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</w:p>
    <w:p w14:paraId="47DE3741" w14:textId="0562A47E" w:rsidR="00D4002A" w:rsidRDefault="00D4002A" w:rsidP="0073353E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behave evenly will help them target their product promotions accordingly. In this project data </w:t>
      </w:r>
    </w:p>
    <w:p w14:paraId="4C8367E3" w14:textId="10370249" w:rsidR="00D4002A" w:rsidRDefault="00D4002A" w:rsidP="0073353E">
      <w:pPr>
        <w:pStyle w:val="Heading1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   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wrangling is the main problem. There is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to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much error in the data. But after filling the data in </w:t>
      </w:r>
    </w:p>
    <w:p w14:paraId="3CD5DCCB" w14:textId="77777777" w:rsidR="00D4002A" w:rsidRDefault="00D4002A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particular way I am able to solve th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e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problem. Next problem was the predicting. I have been </w:t>
      </w:r>
    </w:p>
    <w:p w14:paraId="15D974DC" w14:textId="0142EF4B" w:rsidR="00660906" w:rsidRPr="00D4002A" w:rsidRDefault="00D4002A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          </w:t>
      </w:r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used</w:t>
      </w:r>
      <w:r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pca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over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gmm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and </w:t>
      </w:r>
      <w:proofErr w:type="spellStart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kmeans</w:t>
      </w:r>
      <w:proofErr w:type="spellEnd"/>
      <w:r w:rsidR="0073353E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color w:val="252C33"/>
          <w:sz w:val="24"/>
          <w:szCs w:val="24"/>
        </w:rPr>
        <w:t>algorithm to solve the problem.</w:t>
      </w:r>
    </w:p>
    <w:p w14:paraId="5264CFEC" w14:textId="04B8BA5A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developer (internship) </w:t>
      </w:r>
    </w:p>
    <w:p w14:paraId="00896CD3" w14:textId="328609FF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anaconda</w:t>
      </w:r>
    </w:p>
    <w:p w14:paraId="33209732" w14:textId="6D7A3952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Language: Python</w:t>
      </w:r>
    </w:p>
    <w:p w14:paraId="0D61675D" w14:textId="6B1095C8" w:rsidR="000A24FA" w:rsidRPr="00D4002A" w:rsidRDefault="00F1103F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Future Group</w:t>
      </w:r>
    </w:p>
    <w:p w14:paraId="04552A04" w14:textId="77777777" w:rsidR="00660906" w:rsidRPr="001B7850" w:rsidRDefault="00660906" w:rsidP="00660906">
      <w:pPr>
        <w:pStyle w:val="Heading1"/>
        <w:ind w:left="720" w:firstLine="720"/>
        <w:rPr>
          <w:rFonts w:asciiTheme="minorHAnsi" w:hAnsiTheme="minorHAnsi" w:cstheme="minorHAnsi"/>
          <w:b w:val="0"/>
        </w:rPr>
      </w:pPr>
    </w:p>
    <w:p w14:paraId="52399A0E" w14:textId="77777777"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face recognition using python</w:t>
      </w:r>
      <w:r w:rsidRPr="00D4002A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</w:rPr>
        <w:t>.</w:t>
      </w:r>
    </w:p>
    <w:p w14:paraId="06D7EEEF" w14:textId="001CA6CA" w:rsidR="00660906" w:rsidRPr="00D4002A" w:rsidRDefault="00AC6C53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AC6C53">
        <w:rPr>
          <w:rFonts w:asciiTheme="minorHAnsi" w:hAnsiTheme="minorHAnsi" w:cstheme="minorHAnsi"/>
          <w:b w:val="0"/>
          <w:caps w:val="0"/>
        </w:rPr>
        <w:t xml:space="preserve">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</w:t>
      </w:r>
      <w:r w:rsidR="00660906" w:rsidRPr="00D4002A">
        <w:rPr>
          <w:rFonts w:asciiTheme="minorHAnsi" w:hAnsiTheme="minorHAnsi" w:cstheme="minorHAnsi"/>
          <w:sz w:val="24"/>
          <w:szCs w:val="24"/>
        </w:rPr>
        <w:t xml:space="preserve">  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2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months</w:t>
      </w:r>
    </w:p>
    <w:p w14:paraId="39C2A7BB" w14:textId="77777777" w:rsidR="00D4002A" w:rsidRDefault="00AC6C53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Description:</w:t>
      </w:r>
      <w:r w:rsidR="00660906" w:rsidRPr="00D4002A">
        <w:rPr>
          <w:rFonts w:asciiTheme="minorHAnsi" w:hAnsiTheme="minorHAnsi" w:cstheme="minorHAnsi"/>
          <w:b w:val="0"/>
          <w:sz w:val="24"/>
          <w:szCs w:val="24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 recognize face from picture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 In this project at first it will click a picture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then it will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</w:p>
    <w:p w14:paraId="50539F1E" w14:textId="77777777" w:rsidR="00D4002A" w:rsidRDefault="00D4002A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match with existing picture in our computer. It will convert the picture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into gray scale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using </w:t>
      </w:r>
    </w:p>
    <w:p w14:paraId="24F5E88B" w14:textId="5EF1723B" w:rsidR="00660906" w:rsidRPr="00D4002A" w:rsidRDefault="00D4002A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open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cv and </w:t>
      </w:r>
      <w:proofErr w:type="spell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svm</w:t>
      </w:r>
      <w:proofErr w:type="spell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algorithm.</w:t>
      </w:r>
    </w:p>
    <w:p w14:paraId="08E6EC4C" w14:textId="341A12CF" w:rsidR="00660906" w:rsidRPr="00D4002A" w:rsidRDefault="00AC6C53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14:paraId="132E9C6E" w14:textId="5E85FE27" w:rsidR="000A24FA" w:rsidRPr="00D4002A" w:rsidRDefault="00AC6C53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&amp; Technology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: PyCharm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&amp;Supervised learning</w:t>
      </w:r>
    </w:p>
    <w:p w14:paraId="4A13401C" w14:textId="47DB2471" w:rsidR="00660906" w:rsidRPr="00D4002A" w:rsidRDefault="00AC6C53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python </w:t>
      </w:r>
    </w:p>
    <w:p w14:paraId="6082B072" w14:textId="6FB82D67" w:rsidR="000A24FA" w:rsidRDefault="00AC6C53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14:paraId="07B2BECF" w14:textId="6F4EBE5F"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AEA450A" w14:textId="4867544B" w:rsid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3F199BE9" w14:textId="77777777" w:rsidR="00D4002A" w:rsidRPr="00D4002A" w:rsidRDefault="00D4002A" w:rsidP="00AC6C53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FA7B58F" w14:textId="77777777" w:rsidR="00660906" w:rsidRPr="00D4002A" w:rsidRDefault="00660906" w:rsidP="00660906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Website vulnerability scanner using python</w:t>
      </w:r>
    </w:p>
    <w:p w14:paraId="6FECFEF8" w14:textId="008C813B" w:rsidR="00660906" w:rsidRPr="00D4002A" w:rsidRDefault="00F1103F" w:rsidP="00F1103F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F1103F">
        <w:rPr>
          <w:rFonts w:asciiTheme="minorHAnsi" w:hAnsiTheme="minorHAnsi" w:cstheme="minorHAnsi"/>
          <w:b w:val="0"/>
          <w:caps w:val="0"/>
        </w:rPr>
        <w:t xml:space="preserve"> </w:t>
      </w:r>
      <w:r w:rsidRPr="00F1103F">
        <w:rPr>
          <w:rFonts w:asciiTheme="minorHAnsi" w:hAnsiTheme="minorHAnsi" w:cstheme="minorHAnsi"/>
          <w:b w:val="0"/>
          <w:caps w:val="0"/>
        </w:rPr>
        <w:tab/>
        <w:t xml:space="preserve">    </w:t>
      </w:r>
      <w:r w:rsidRPr="00D4002A">
        <w:rPr>
          <w:rFonts w:asciiTheme="minorHAnsi" w:hAnsiTheme="minorHAnsi" w:cstheme="minorHAnsi"/>
          <w:b w:val="0"/>
          <w:caps w:val="0"/>
        </w:rPr>
        <w:t xml:space="preserve">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Duration: Still working on that (1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to now)</w:t>
      </w:r>
    </w:p>
    <w:p w14:paraId="1653BED6" w14:textId="77777777" w:rsidR="00D4002A" w:rsidRPr="00D4002A" w:rsidRDefault="00F1103F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It will scan a website and find out those vulnerability which can </w:t>
      </w:r>
      <w:proofErr w:type="gramStart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affect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security</w:t>
      </w:r>
      <w:proofErr w:type="gramEnd"/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of that</w:t>
      </w:r>
    </w:p>
    <w:p w14:paraId="10B0CB2E" w14:textId="77777777" w:rsidR="00D4002A" w:rsidRPr="00D4002A" w:rsidRDefault="00D4002A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website. At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first,</w:t>
      </w:r>
      <w:r w:rsidR="00AC6C53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we have </w:t>
      </w:r>
      <w:r w:rsidR="001B2E4B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to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bypass the load balancer of a website. So, I have to use change</w:t>
      </w:r>
    </w:p>
    <w:p w14:paraId="4E8589E1" w14:textId="72AD924B" w:rsidR="00AC6C53" w:rsidRPr="00D4002A" w:rsidRDefault="00D4002A" w:rsidP="00D4002A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user agent randomly. I used various type of payload to detect those vulnerability.</w:t>
      </w:r>
    </w:p>
    <w:p w14:paraId="71FE6FFE" w14:textId="567868B2" w:rsidR="00660906" w:rsidRPr="00D4002A" w:rsidRDefault="00F1103F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 &amp; team leader.</w:t>
      </w:r>
    </w:p>
    <w:p w14:paraId="491B65E0" w14:textId="171B03E9" w:rsidR="00660906" w:rsidRPr="00D4002A" w:rsidRDefault="00F1103F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Team size: 5</w:t>
      </w:r>
    </w:p>
    <w:p w14:paraId="3B200CEE" w14:textId="6C9187CB" w:rsidR="00660906" w:rsidRPr="00D4002A" w:rsidRDefault="00F1103F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PyCharm, Sublime text 3</w:t>
      </w:r>
    </w:p>
    <w:p w14:paraId="579CD609" w14:textId="73DBA1A1" w:rsidR="00660906" w:rsidRPr="00D4002A" w:rsidRDefault="00F1103F" w:rsidP="00F1103F">
      <w:pPr>
        <w:pStyle w:val="Heading1"/>
        <w:ind w:left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Mechanize, </w:t>
      </w:r>
      <w:proofErr w:type="spellStart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oscp</w:t>
      </w:r>
      <w:proofErr w:type="spellEnd"/>
      <w:r w:rsidR="00660906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top 10 vulnerability architecture.</w:t>
      </w:r>
    </w:p>
    <w:p w14:paraId="19378163" w14:textId="2D677013" w:rsidR="00660906" w:rsidRPr="00D4002A" w:rsidRDefault="00660906" w:rsidP="00660906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proofErr w:type="spellStart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Json</w:t>
      </w:r>
      <w:proofErr w:type="spellEnd"/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,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xml,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python,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sql</w:t>
      </w:r>
      <w:proofErr w:type="spellEnd"/>
    </w:p>
    <w:p w14:paraId="551FA6C4" w14:textId="3A6D87AF" w:rsidR="000A24FA" w:rsidRPr="00D4002A" w:rsidRDefault="00F1103F" w:rsidP="00F1103F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14:paraId="706AA5D2" w14:textId="2CA14F99" w:rsidR="000A24FA" w:rsidRPr="001B7850" w:rsidRDefault="000A24FA" w:rsidP="00660906">
      <w:pPr>
        <w:pStyle w:val="Heading1"/>
        <w:rPr>
          <w:rFonts w:asciiTheme="minorHAnsi" w:hAnsiTheme="minorHAnsi" w:cstheme="minorHAnsi"/>
          <w:b w:val="0"/>
          <w:caps w:val="0"/>
        </w:rPr>
      </w:pPr>
    </w:p>
    <w:p w14:paraId="3E2D1586" w14:textId="7669D1B7" w:rsidR="001B7850" w:rsidRPr="00D4002A" w:rsidRDefault="001B7850" w:rsidP="001B7850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 w:rsidRPr="00D4002A"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Mail spoofing</w:t>
      </w:r>
    </w:p>
    <w:p w14:paraId="629F88A0" w14:textId="30A40B0C" w:rsidR="001B7850" w:rsidRPr="00D4002A" w:rsidRDefault="00D4002A" w:rsidP="00D4002A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1 month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(1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2019 to 31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  <w:vertAlign w:val="superscript"/>
        </w:rPr>
        <w:t>st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January 2019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)</w:t>
      </w:r>
    </w:p>
    <w:p w14:paraId="5E0D8A47" w14:textId="77777777" w:rsidR="00BF0339" w:rsidRDefault="00D4002A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By using this, anyone can send mail using any type of mail id. </w:t>
      </w:r>
      <w:proofErr w:type="spellStart"/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Forthis</w:t>
      </w:r>
      <w:proofErr w:type="spellEnd"/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project I used a </w:t>
      </w:r>
    </w:p>
    <w:p w14:paraId="69AD960E" w14:textId="77777777" w:rsidR="00BF0339" w:rsidRDefault="00BF0339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F1103F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server to send those mail. But still, it going to </w:t>
      </w:r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send all mail into spam. So I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</w:t>
      </w:r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used google </w:t>
      </w:r>
      <w:proofErr w:type="spellStart"/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api</w:t>
      </w:r>
      <w:proofErr w:type="spellEnd"/>
      <w:r w:rsidR="00F7555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t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</w:t>
      </w:r>
    </w:p>
    <w:p w14:paraId="375FA9A6" w14:textId="77777777" w:rsidR="00BF0339" w:rsidRDefault="00BF0339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make those mail accepted by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Gmail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="00D4002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other email service.</w:t>
      </w:r>
    </w:p>
    <w:p w14:paraId="1D493EE3" w14:textId="0DC08A24" w:rsidR="001B7850" w:rsidRPr="00D4002A" w:rsidRDefault="00BF0339" w:rsidP="00BF0339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Role: Developer</w:t>
      </w:r>
    </w:p>
    <w:p w14:paraId="1DFE5F5C" w14:textId="05E7DD82" w:rsidR="001B7850" w:rsidRPr="00D4002A" w:rsidRDefault="00D4002A" w:rsidP="00D4002A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="001B7850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Tools: Sublime text 3</w:t>
      </w:r>
    </w:p>
    <w:p w14:paraId="429D1E8B" w14:textId="5334D83A"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  Role: developer &amp; Team leader</w:t>
      </w:r>
    </w:p>
    <w:p w14:paraId="20A99756" w14:textId="0C297483"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Google spam filter bypass and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dmca</w:t>
      </w:r>
      <w:proofErr w:type="spellEnd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251F73BE" w14:textId="7B4A3291" w:rsidR="001B7850" w:rsidRPr="00D4002A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 w:rsidR="00BF0339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Language: Python &amp; php</w:t>
      </w:r>
    </w:p>
    <w:p w14:paraId="2581ED6B" w14:textId="776D4873" w:rsidR="000A24FA" w:rsidRDefault="00BF0339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   </w:t>
      </w:r>
      <w:r w:rsidR="000A24FA"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Client: Indian Cyber Security Solution</w:t>
      </w:r>
    </w:p>
    <w:p w14:paraId="34E625ED" w14:textId="50A85171" w:rsidR="008F41D7" w:rsidRPr="00D4002A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</w:pPr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Creating a New cryptocurrency</w:t>
      </w:r>
    </w:p>
    <w:p w14:paraId="7C49BD1A" w14:textId="7BA8BD2E" w:rsidR="008F41D7" w:rsidRPr="00D4002A" w:rsidRDefault="008F41D7" w:rsidP="008F41D7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ab/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5 months</w:t>
      </w:r>
    </w:p>
    <w:p w14:paraId="2C273608" w14:textId="308358C3" w:rsidR="008F41D7" w:rsidRDefault="008F41D7" w:rsidP="008F41D7">
      <w:pPr>
        <w:pStyle w:val="Heading1"/>
        <w:ind w:left="105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Creating a whole new cryptocurrency called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arcturus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.  Developing the website and the                                     coin from scrape was my responsibility. I used </w:t>
      </w:r>
      <w:proofErr w:type="spellStart"/>
      <w:r w:rsidRPr="008F41D7">
        <w:rPr>
          <w:b w:val="0"/>
          <w:caps w:val="0"/>
          <w:sz w:val="20"/>
        </w:rPr>
        <w:t>ethereum</w:t>
      </w:r>
      <w:proofErr w:type="spellEnd"/>
      <w:r>
        <w:rPr>
          <w:b w:val="0"/>
          <w:caps w:val="0"/>
          <w:sz w:val="20"/>
        </w:rPr>
        <w:t xml:space="preserve"> </w:t>
      </w:r>
      <w:proofErr w:type="spellStart"/>
      <w:r>
        <w:rPr>
          <w:b w:val="0"/>
          <w:caps w:val="0"/>
          <w:sz w:val="20"/>
        </w:rPr>
        <w:t>ico</w:t>
      </w:r>
      <w:proofErr w:type="spellEnd"/>
      <w:r>
        <w:rPr>
          <w:b w:val="0"/>
          <w:caps w:val="0"/>
          <w:sz w:val="20"/>
        </w:rPr>
        <w:t xml:space="preserve"> base to create this coin. This project still on development.</w:t>
      </w:r>
    </w:p>
    <w:p w14:paraId="5D634D13" w14:textId="100DD3BF" w:rsidR="008F41D7" w:rsidRDefault="008F41D7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Website: www.</w:t>
      </w:r>
      <w:r w:rsidRPr="008F41D7"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Arcturus.com</w:t>
      </w:r>
    </w:p>
    <w:p w14:paraId="775096F6" w14:textId="5D03C633" w:rsidR="008F41D7" w:rsidRDefault="008F41D7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Lead Developer </w:t>
      </w:r>
      <w:proofErr w:type="spellStart"/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  <w:proofErr w:type="spellEnd"/>
    </w:p>
    <w:p w14:paraId="74D7738E" w14:textId="77852BBE" w:rsidR="008F41D7" w:rsidRPr="00D4002A" w:rsidRDefault="008F41D7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Team size: 5</w:t>
      </w:r>
    </w:p>
    <w:p w14:paraId="78E5D38A" w14:textId="61638F77" w:rsidR="008F41D7" w:rsidRPr="00D4002A" w:rsidRDefault="008F41D7" w:rsidP="008F41D7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technology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blockchain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 Django</w:t>
      </w:r>
    </w:p>
    <w:p w14:paraId="1BEDF7C7" w14:textId="257EE276" w:rsidR="008F41D7" w:rsidRDefault="008F41D7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</w:t>
      </w:r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ython,html</w:t>
      </w:r>
      <w:proofErr w:type="gram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,css</w:t>
      </w:r>
      <w:proofErr w:type="spellEnd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</w:t>
      </w:r>
      <w:proofErr w:type="spellStart"/>
      <w:r w:rsidR="00F866B2"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</w:p>
    <w:p w14:paraId="78C5EB37" w14:textId="5A4BEE21"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2DFB3D55" w14:textId="77777777" w:rsidR="00F866B2" w:rsidRDefault="00F866B2" w:rsidP="00BF0339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0325D662" w14:textId="143E2C76" w:rsidR="008F41D7" w:rsidRPr="00F866B2" w:rsidRDefault="008F41D7" w:rsidP="008F41D7">
      <w:pPr>
        <w:pStyle w:val="Heading1"/>
        <w:numPr>
          <w:ilvl w:val="0"/>
          <w:numId w:val="15"/>
        </w:numPr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</w:t>
      </w:r>
      <w:proofErr w:type="spellStart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>StartWrite</w:t>
      </w:r>
      <w:proofErr w:type="spellEnd"/>
      <w:r>
        <w:rPr>
          <w:rFonts w:asciiTheme="minorHAnsi" w:hAnsiTheme="minorHAnsi" w:cstheme="minorHAnsi"/>
          <w:caps w:val="0"/>
          <w:color w:val="156138" w:themeColor="accent1" w:themeShade="BF"/>
          <w:szCs w:val="28"/>
          <w:u w:val="single"/>
        </w:rPr>
        <w:t xml:space="preserve"> India</w:t>
      </w:r>
    </w:p>
    <w:p w14:paraId="78CF5F4C" w14:textId="0ED0A070" w:rsidR="00F866B2" w:rsidRPr="00D4002A" w:rsidRDefault="00F866B2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   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8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months</w:t>
      </w:r>
    </w:p>
    <w:p w14:paraId="4CB91902" w14:textId="2F4CBF6A" w:rsidR="00F866B2" w:rsidRDefault="00F866B2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Description: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It’s a desktop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softwear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where kids can learn to write “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a,b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,c,d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” which is made using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tkinter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mtplotlib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as main component . There every letter is dynamic graph using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matplotlib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.</w:t>
      </w:r>
    </w:p>
    <w:p w14:paraId="6535FC2D" w14:textId="5389F13D" w:rsidR="00F866B2" w:rsidRDefault="00F866B2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Website: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 w:rsidRPr="00F866B2">
        <w:rPr>
          <w:rFonts w:asciiTheme="minorHAnsi" w:hAnsiTheme="minorHAnsi" w:cstheme="minorHAnsi"/>
          <w:b w:val="0"/>
          <w:caps w:val="0"/>
          <w:sz w:val="24"/>
          <w:szCs w:val="24"/>
        </w:rPr>
        <w:t>https://www.startwriteindia.com/</w:t>
      </w:r>
    </w:p>
    <w:p w14:paraId="308A331A" w14:textId="6BAFA5FA" w:rsidR="00F866B2" w:rsidRPr="00D4002A" w:rsidRDefault="00F866B2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Role: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>Developer</w:t>
      </w:r>
    </w:p>
    <w:p w14:paraId="40D7392C" w14:textId="77777777" w:rsidR="00F866B2" w:rsidRPr="00D4002A" w:rsidRDefault="00F866B2" w:rsidP="00F866B2">
      <w:pPr>
        <w:pStyle w:val="Heading1"/>
        <w:ind w:firstLine="720"/>
        <w:rPr>
          <w:rFonts w:asciiTheme="minorHAnsi" w:hAnsiTheme="minorHAnsi" w:cstheme="minorHAnsi"/>
          <w:b w:val="0"/>
          <w:caps w:val="0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Technology:  </w:t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Block chain </w:t>
      </w:r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technology ,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aws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ec2,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blockchain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 Django</w:t>
      </w:r>
    </w:p>
    <w:p w14:paraId="1BB926D3" w14:textId="77777777" w:rsidR="00F866B2" w:rsidRDefault="00F866B2" w:rsidP="00F866B2">
      <w:pPr>
        <w:pStyle w:val="Heading1"/>
        <w:rPr>
          <w:rFonts w:asciiTheme="minorHAnsi" w:hAnsiTheme="minorHAnsi" w:cstheme="minorHAnsi"/>
          <w:b w:val="0"/>
          <w:caps w:val="0"/>
          <w:sz w:val="24"/>
          <w:szCs w:val="24"/>
        </w:rPr>
      </w:pP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ab/>
      </w:r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       </w:t>
      </w:r>
      <w:r w:rsidRPr="00D4002A"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Language: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Python,html</w:t>
      </w:r>
      <w:proofErr w:type="gramEnd"/>
      <w:r>
        <w:rPr>
          <w:rFonts w:asciiTheme="minorHAnsi" w:hAnsiTheme="minorHAnsi" w:cstheme="minorHAnsi"/>
          <w:b w:val="0"/>
          <w:caps w:val="0"/>
          <w:sz w:val="24"/>
          <w:szCs w:val="24"/>
        </w:rPr>
        <w:t>,css</w:t>
      </w:r>
      <w:proofErr w:type="spellEnd"/>
      <w:r>
        <w:rPr>
          <w:rFonts w:asciiTheme="minorHAnsi" w:hAnsiTheme="minorHAnsi" w:cstheme="minorHAnsi"/>
          <w:b w:val="0"/>
          <w:caps w:val="0"/>
          <w:sz w:val="24"/>
          <w:szCs w:val="24"/>
        </w:rPr>
        <w:t xml:space="preserve"> , </w:t>
      </w:r>
      <w:proofErr w:type="spellStart"/>
      <w:r>
        <w:rPr>
          <w:rFonts w:asciiTheme="minorHAnsi" w:hAnsiTheme="minorHAnsi" w:cstheme="minorHAnsi"/>
          <w:b w:val="0"/>
          <w:caps w:val="0"/>
          <w:sz w:val="24"/>
          <w:szCs w:val="24"/>
        </w:rPr>
        <w:t>javascript</w:t>
      </w:r>
      <w:proofErr w:type="spellEnd"/>
    </w:p>
    <w:p w14:paraId="303C605E" w14:textId="77777777" w:rsidR="00F866B2" w:rsidRPr="008F41D7" w:rsidRDefault="00F866B2" w:rsidP="00F866B2">
      <w:pPr>
        <w:pStyle w:val="Heading1"/>
        <w:ind w:left="1080"/>
        <w:rPr>
          <w:rFonts w:asciiTheme="minorHAnsi" w:hAnsiTheme="minorHAnsi" w:cstheme="minorHAnsi"/>
          <w:b w:val="0"/>
          <w:caps w:val="0"/>
          <w:sz w:val="24"/>
          <w:szCs w:val="24"/>
        </w:rPr>
      </w:pPr>
    </w:p>
    <w:p w14:paraId="4A18CD82" w14:textId="73FCF837" w:rsidR="000A24FA" w:rsidRDefault="00F866B2" w:rsidP="001B7850">
      <w:pPr>
        <w:pStyle w:val="Heading1"/>
        <w:rPr>
          <w:rFonts w:asciiTheme="minorHAnsi" w:hAnsiTheme="minorHAnsi" w:cstheme="minorHAnsi"/>
          <w:b w:val="0"/>
          <w:caps w:val="0"/>
          <w:color w:val="171717" w:themeColor="background2" w:themeShade="1A"/>
        </w:rPr>
      </w:pPr>
      <w:r w:rsidRPr="00F866B2">
        <w:rPr>
          <w:rFonts w:asciiTheme="minorHAnsi" w:hAnsiTheme="minorHAnsi" w:cstheme="minorHAnsi"/>
          <w:caps w:val="0"/>
          <w:color w:val="171717" w:themeColor="background2" w:themeShade="1A"/>
          <w:u w:val="single"/>
        </w:rPr>
        <w:t>MY RESEARCH BASED WORK:</w:t>
      </w:r>
    </w:p>
    <w:p w14:paraId="4ACB4E51" w14:textId="73E3B272" w:rsidR="00F866B2" w:rsidRPr="00617DFF" w:rsidRDefault="00F866B2" w:rsidP="00F866B2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 w:val="24"/>
          <w:u w:val="single"/>
        </w:rPr>
      </w:pPr>
      <w:r w:rsidRPr="00F866B2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Bezier Curve Algorithm</w:t>
      </w:r>
      <w: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:</w:t>
      </w:r>
    </w:p>
    <w:p w14:paraId="1AB80894" w14:textId="78A91DD4" w:rsidR="00617DFF" w:rsidRDefault="00F866B2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 </w:t>
      </w:r>
      <w:r w:rsid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It’s </w:t>
      </w:r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a </w:t>
      </w:r>
      <w:r w:rsidR="00324C20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Python</w:t>
      </w:r>
      <w:r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 which </w:t>
      </w:r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is update by me from previous </w:t>
      </w:r>
      <w:proofErr w:type="spellStart"/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bezier</w:t>
      </w:r>
      <w:proofErr w:type="spellEnd"/>
      <w:r w:rsidR="00617DFF" w:rsidRP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package. I have been implanted linear interpolation method on the previous algorithm</w:t>
      </w:r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Now this package will return points and axes plot as per your requirement. It can ignore some angle like you don’t want a curve under 30 degrees. I implanted </w:t>
      </w:r>
      <w:proofErr w:type="gramStart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In</w:t>
      </w:r>
      <w:proofErr w:type="gramEnd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startwrite</w:t>
      </w:r>
      <w:proofErr w:type="spellEnd"/>
      <w:r w:rsidR="00617DFF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which project I have mentioned before.</w:t>
      </w:r>
    </w:p>
    <w:p w14:paraId="295B4023" w14:textId="165C023A" w:rsidR="00617DFF" w:rsidRDefault="00617DFF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link: </w:t>
      </w:r>
      <w:hyperlink r:id="rId10" w:history="1">
        <w:r w:rsidR="009F142D" w:rsidRPr="00FF7AC5">
          <w:rPr>
            <w:rStyle w:val="Hyperlink"/>
            <w:rFonts w:asciiTheme="minorHAnsi" w:hAnsiTheme="minorHAnsi" w:cstheme="minorHAnsi"/>
            <w:b w:val="0"/>
            <w:caps w:val="0"/>
            <w:color w:val="04090D" w:themeColor="hyperlink" w:themeShade="1A"/>
            <w:sz w:val="24"/>
          </w:rPr>
          <w:t>https://github.com/xhimalaya/brezier.git</w:t>
        </w:r>
      </w:hyperlink>
    </w:p>
    <w:p w14:paraId="62CE170D" w14:textId="77777777" w:rsidR="009F142D" w:rsidRDefault="009F142D" w:rsidP="00F866B2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14:paraId="7C9C0E07" w14:textId="77777777" w:rsidR="009F142D" w:rsidRPr="009F142D" w:rsidRDefault="009F142D" w:rsidP="009F142D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</w:pPr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ICMP Smurf attack detection using </w:t>
      </w:r>
      <w:proofErr w:type="spellStart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>neral</w:t>
      </w:r>
      <w:proofErr w:type="spellEnd"/>
      <w:r w:rsidRPr="009F142D">
        <w:rPr>
          <w:rFonts w:asciiTheme="minorHAnsi" w:hAnsiTheme="minorHAnsi" w:cstheme="minorHAnsi"/>
          <w:b w:val="0"/>
          <w:caps w:val="0"/>
          <w:color w:val="156138" w:themeColor="accent1" w:themeShade="BF"/>
          <w:szCs w:val="28"/>
          <w:u w:val="single"/>
        </w:rPr>
        <w:t xml:space="preserve"> network.</w:t>
      </w:r>
    </w:p>
    <w:p w14:paraId="242AB66E" w14:textId="43870657"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 It’s a tool which I made for a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phd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student from </w:t>
      </w:r>
      <w:proofErr w:type="spellStart"/>
      <w:proofErr w:type="gram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nci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(</w:t>
      </w:r>
      <w:proofErr w:type="gramEnd"/>
      <w:r w:rsidRPr="009F142D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national college of </w:t>
      </w: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Ireland). It’s a server side tool. It’s can work in real time and also can analysis server log file to identify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icmp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smurf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attack.</w:t>
      </w:r>
    </w:p>
    <w:p w14:paraId="241BFCF9" w14:textId="6766C410"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Its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totally made in python with help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keras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tesorflow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. I have been created 6 neurons and the accuracy was </w:t>
      </w:r>
      <w:proofErr w:type="spellStart"/>
      <w:r w:rsid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approx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92% where for this same random forest algorithm was returned accuracy of 78% with 10000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n_jobs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and 1000 nodes with lot more time complexity.</w:t>
      </w:r>
    </w:p>
    <w:p w14:paraId="2E0B1963" w14:textId="7356C9E7" w:rsid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 xml:space="preserve"> link:   </w:t>
      </w:r>
      <w:r w:rsidR="00324C20" w:rsidRPr="00324C20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  <w:t>https://github.com/xhimalaya/ICMP_smurf_attack_detection.git</w:t>
      </w:r>
    </w:p>
    <w:p w14:paraId="61D5DAC4" w14:textId="77777777" w:rsidR="009F142D" w:rsidRPr="009F142D" w:rsidRDefault="009F142D" w:rsidP="009F142D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</w:rPr>
      </w:pPr>
    </w:p>
    <w:p w14:paraId="0141AC97" w14:textId="3A7ADDD3" w:rsidR="00F866B2" w:rsidRDefault="00324C20" w:rsidP="00324C20">
      <w:pPr>
        <w:pStyle w:val="Heading1"/>
        <w:numPr>
          <w:ilvl w:val="0"/>
          <w:numId w:val="20"/>
        </w:numPr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</w:pPr>
      <w:r w:rsidRPr="00324C20">
        <w:rPr>
          <w:rFonts w:asciiTheme="minorHAnsi" w:hAnsiTheme="minorHAnsi" w:cstheme="minorHAnsi"/>
          <w:b w:val="0"/>
          <w:caps w:val="0"/>
          <w:color w:val="156138" w:themeColor="accent1" w:themeShade="BF"/>
          <w:u w:val="single"/>
        </w:rPr>
        <w:t>TELEGRAM CHAT DUMP WITHOUT AUTHENTICATION:</w:t>
      </w:r>
    </w:p>
    <w:p w14:paraId="169CAD6A" w14:textId="4EB95470" w:rsid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It’s a python tool which can download telegram chats only using phone number without any authentication. I used telethon package and server authentication bypass method which solved the problem of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atlogin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. I am not shearing the </w:t>
      </w: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otp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bypass due privacy issue. Here is the main code but one component I am not shearing.</w:t>
      </w:r>
    </w:p>
    <w:p w14:paraId="36E91C0A" w14:textId="5822C3D4"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</w:pPr>
      <w:proofErr w:type="spellStart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Git</w:t>
      </w:r>
      <w:proofErr w:type="spellEnd"/>
      <w:r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 xml:space="preserve"> link: </w:t>
      </w:r>
      <w:r w:rsidR="00E642F1" w:rsidRPr="00E642F1">
        <w:rPr>
          <w:rFonts w:asciiTheme="minorHAnsi" w:hAnsiTheme="minorHAnsi" w:cstheme="minorHAnsi"/>
          <w:b w:val="0"/>
          <w:caps w:val="0"/>
          <w:color w:val="171717" w:themeColor="background2" w:themeShade="1A"/>
          <w:sz w:val="24"/>
          <w:szCs w:val="24"/>
        </w:rPr>
        <w:t>https://github.com/xhimalaya/telegram_chat_dump.git</w:t>
      </w:r>
    </w:p>
    <w:p w14:paraId="6F9A6AF1" w14:textId="0F3739EB" w:rsidR="00324C20" w:rsidRPr="00324C20" w:rsidRDefault="00324C20" w:rsidP="00324C20">
      <w:pPr>
        <w:pStyle w:val="Heading1"/>
        <w:ind w:left="1050"/>
        <w:rPr>
          <w:rFonts w:asciiTheme="minorHAnsi" w:hAnsiTheme="minorHAnsi" w:cstheme="minorHAnsi"/>
          <w:b w:val="0"/>
          <w:caps w:val="0"/>
          <w:color w:val="156138" w:themeColor="accent1" w:themeShade="BF"/>
        </w:rPr>
      </w:pPr>
      <w:r>
        <w:rPr>
          <w:rFonts w:asciiTheme="minorHAnsi" w:hAnsiTheme="minorHAnsi" w:cstheme="minorHAnsi"/>
          <w:b w:val="0"/>
          <w:caps w:val="0"/>
          <w:color w:val="156138" w:themeColor="accent1" w:themeShade="BF"/>
        </w:rPr>
        <w:t xml:space="preserve">  </w:t>
      </w:r>
    </w:p>
    <w:p w14:paraId="0C050DFD" w14:textId="0636F85F" w:rsidR="00660906" w:rsidRDefault="00A66A3B" w:rsidP="00486277">
      <w:pPr>
        <w:pStyle w:val="Heading1"/>
        <w:rPr>
          <w:rFonts w:asciiTheme="minorHAnsi" w:hAnsiTheme="minorHAnsi" w:cstheme="minorHAnsi"/>
          <w:sz w:val="32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Cirtificate</w:t>
      </w:r>
      <w:r>
        <w:rPr>
          <w:rFonts w:asciiTheme="minorHAnsi" w:hAnsiTheme="minorHAnsi" w:cstheme="minorHAnsi"/>
          <w:sz w:val="32"/>
          <w:u w:val="single"/>
        </w:rPr>
        <w:t>:</w:t>
      </w:r>
    </w:p>
    <w:p w14:paraId="05E30897" w14:textId="09402C96" w:rsidR="00A66A3B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sz w:val="24"/>
          <w:szCs w:val="24"/>
        </w:rPr>
        <w:t>Big data analysis from cdac</w:t>
      </w:r>
    </w:p>
    <w:p w14:paraId="7DFB2266" w14:textId="70BF891A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b w:val="0"/>
          <w:sz w:val="24"/>
          <w:szCs w:val="24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Microsoft on Database Fundamental</w:t>
      </w:r>
    </w:p>
    <w:p w14:paraId="7EFB9A4F" w14:textId="0B4D1530" w:rsidR="00A21D9F" w:rsidRPr="00BF0339" w:rsidRDefault="00A21D9F" w:rsidP="00A21D9F">
      <w:pPr>
        <w:pStyle w:val="Heading1"/>
        <w:numPr>
          <w:ilvl w:val="0"/>
          <w:numId w:val="17"/>
        </w:numPr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Certified by IIT Mumbai on C programming.</w:t>
      </w:r>
    </w:p>
    <w:p w14:paraId="2732944D" w14:textId="77777777" w:rsidR="00A21D9F" w:rsidRPr="00A21D9F" w:rsidRDefault="00A21D9F" w:rsidP="00A21D9F">
      <w:pPr>
        <w:pStyle w:val="Heading1"/>
        <w:rPr>
          <w:rFonts w:asciiTheme="minorHAnsi" w:hAnsiTheme="minorHAnsi" w:cstheme="minorHAnsi"/>
          <w:u w:val="single"/>
        </w:rPr>
      </w:pPr>
    </w:p>
    <w:p w14:paraId="3E590359" w14:textId="77777777" w:rsidR="001B7850" w:rsidRPr="00BF0339" w:rsidRDefault="001B7850" w:rsidP="001B7850">
      <w:pPr>
        <w:pStyle w:val="Heading1"/>
        <w:rPr>
          <w:rFonts w:asciiTheme="minorHAnsi" w:hAnsiTheme="minorHAnsi" w:cstheme="minorHAnsi"/>
          <w:szCs w:val="28"/>
          <w:u w:val="single"/>
        </w:rPr>
      </w:pPr>
      <w:r w:rsidRPr="00BF0339">
        <w:rPr>
          <w:rFonts w:asciiTheme="minorHAnsi" w:hAnsiTheme="minorHAnsi" w:cstheme="minorHAnsi"/>
          <w:szCs w:val="28"/>
          <w:u w:val="single"/>
        </w:rPr>
        <w:t>ACHIEVEMENT</w:t>
      </w:r>
    </w:p>
    <w:p w14:paraId="0F8A9DB1" w14:textId="695C0C34" w:rsidR="001B7850" w:rsidRPr="00BF0339" w:rsidRDefault="00A21D9F" w:rsidP="00A21D9F">
      <w:pPr>
        <w:pStyle w:val="Heading1"/>
        <w:ind w:left="1080"/>
        <w:rPr>
          <w:rFonts w:asciiTheme="minorHAnsi" w:hAnsiTheme="minorHAnsi" w:cstheme="minorHAnsi"/>
          <w:sz w:val="24"/>
          <w:szCs w:val="24"/>
          <w:u w:val="single"/>
        </w:rPr>
      </w:pPr>
      <w:r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D</w:t>
      </w:r>
      <w:r w:rsidR="001B7850" w:rsidRPr="00BF0339">
        <w:rPr>
          <w:rFonts w:asciiTheme="minorHAnsi" w:hAnsiTheme="minorHAnsi" w:cstheme="minorHAnsi"/>
          <w:b w:val="0"/>
          <w:caps w:val="0"/>
          <w:sz w:val="24"/>
          <w:szCs w:val="24"/>
        </w:rPr>
        <w:t>elivered a speech at IIT Kharagpur on Machine Learning.</w:t>
      </w:r>
    </w:p>
    <w:p w14:paraId="53D05668" w14:textId="77777777" w:rsidR="001B785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</w:p>
    <w:p w14:paraId="78D385DF" w14:textId="77777777" w:rsidR="00C24074" w:rsidRDefault="00C24074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7A8FC794" w14:textId="5D93593E" w:rsidR="001B7850" w:rsidRPr="00BF0339" w:rsidRDefault="001B7850" w:rsidP="001B7850">
      <w:pPr>
        <w:pStyle w:val="Heading1"/>
        <w:rPr>
          <w:rFonts w:asciiTheme="minorHAnsi" w:hAnsiTheme="minorHAnsi" w:cstheme="minorHAnsi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>HOBBY</w:t>
      </w:r>
    </w:p>
    <w:p w14:paraId="78E88195" w14:textId="65C3C0DC" w:rsid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  <w:r w:rsidRPr="00BF0339">
        <w:rPr>
          <w:rFonts w:asciiTheme="minorHAnsi" w:hAnsiTheme="minorHAnsi" w:cstheme="minorHAnsi"/>
          <w:b w:val="0"/>
          <w:sz w:val="24"/>
        </w:rPr>
        <w:t xml:space="preserve">       O</w:t>
      </w:r>
      <w:r w:rsidRPr="00BF0339">
        <w:rPr>
          <w:rFonts w:asciiTheme="minorHAnsi" w:hAnsiTheme="minorHAnsi" w:cstheme="minorHAnsi"/>
          <w:b w:val="0"/>
          <w:caps w:val="0"/>
          <w:sz w:val="24"/>
        </w:rPr>
        <w:t>ff road cycling, Photography.</w:t>
      </w:r>
    </w:p>
    <w:p w14:paraId="21CA93B6" w14:textId="77777777" w:rsidR="00C24074" w:rsidRPr="00BF0339" w:rsidRDefault="00C24074" w:rsidP="001B7850">
      <w:pPr>
        <w:pStyle w:val="Heading1"/>
        <w:rPr>
          <w:rFonts w:asciiTheme="minorHAnsi" w:hAnsiTheme="minorHAnsi" w:cstheme="minorHAnsi"/>
          <w:b w:val="0"/>
          <w:caps w:val="0"/>
          <w:sz w:val="24"/>
        </w:rPr>
      </w:pPr>
    </w:p>
    <w:p w14:paraId="08B4F7F7" w14:textId="77777777" w:rsidR="001B7850" w:rsidRPr="001B7850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</w:p>
    <w:p w14:paraId="0AC0250C" w14:textId="77777777" w:rsidR="001B7850" w:rsidRPr="00BF0339" w:rsidRDefault="001B7850" w:rsidP="001B7850">
      <w:pPr>
        <w:pStyle w:val="Heading1"/>
        <w:rPr>
          <w:rFonts w:asciiTheme="minorHAnsi" w:hAnsiTheme="minorHAnsi" w:cstheme="minorHAnsi"/>
          <w:caps w:val="0"/>
          <w:u w:val="single"/>
        </w:rPr>
      </w:pPr>
      <w:r w:rsidRPr="00BF0339">
        <w:rPr>
          <w:rFonts w:asciiTheme="minorHAnsi" w:hAnsiTheme="minorHAnsi" w:cstheme="minorHAnsi"/>
          <w:caps w:val="0"/>
          <w:u w:val="single"/>
        </w:rPr>
        <w:t xml:space="preserve">ABOUT MYSELF </w:t>
      </w:r>
    </w:p>
    <w:p w14:paraId="0859F0D7" w14:textId="77777777" w:rsidR="001B7850" w:rsidRPr="001B7850" w:rsidRDefault="001B7850" w:rsidP="001B7850">
      <w:pPr>
        <w:pStyle w:val="Heading1"/>
        <w:ind w:left="720"/>
        <w:rPr>
          <w:rFonts w:asciiTheme="minorHAnsi" w:hAnsiTheme="minorHAnsi" w:cstheme="minorHAnsi"/>
          <w:b w:val="0"/>
          <w:caps w:val="0"/>
        </w:rPr>
      </w:pPr>
    </w:p>
    <w:p w14:paraId="0D03C67F" w14:textId="486FCA90" w:rsidR="001C3880" w:rsidRPr="001B7850" w:rsidRDefault="001B7850" w:rsidP="001B7850">
      <w:pPr>
        <w:pStyle w:val="Heading1"/>
        <w:rPr>
          <w:rFonts w:asciiTheme="minorHAnsi" w:hAnsiTheme="minorHAnsi" w:cstheme="minorHAnsi"/>
          <w:b w:val="0"/>
          <w:caps w:val="0"/>
        </w:rPr>
      </w:pPr>
      <w:r w:rsidRPr="001B7850">
        <w:rPr>
          <w:rFonts w:asciiTheme="minorHAnsi" w:hAnsiTheme="minorHAnsi" w:cstheme="minorHAnsi"/>
          <w:b w:val="0"/>
          <w:caps w:val="0"/>
        </w:rPr>
        <w:t xml:space="preserve">         </w:t>
      </w:r>
      <w:r w:rsidRPr="00D4002A">
        <w:rPr>
          <w:rFonts w:asciiTheme="minorHAnsi" w:hAnsiTheme="minorHAnsi" w:cstheme="minorHAnsi"/>
          <w:b w:val="0"/>
          <w:caps w:val="0"/>
          <w:sz w:val="24"/>
        </w:rPr>
        <w:t>I am an organized, efficient and hard-working person, and am willing to discover and accept new ideas which can be put into practice effectively.</w:t>
      </w:r>
    </w:p>
    <w:sectPr w:rsidR="001C3880" w:rsidRPr="001B7850" w:rsidSect="0087296E">
      <w:footerReference w:type="default" r:id="rId11"/>
      <w:headerReference w:type="first" r:id="rId12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4889A0" w14:textId="77777777" w:rsidR="0034086E" w:rsidRDefault="0034086E" w:rsidP="0068194B">
      <w:r>
        <w:separator/>
      </w:r>
    </w:p>
    <w:p w14:paraId="17D49AD7" w14:textId="77777777" w:rsidR="0034086E" w:rsidRDefault="0034086E"/>
    <w:p w14:paraId="5244EA2B" w14:textId="77777777" w:rsidR="0034086E" w:rsidRDefault="0034086E"/>
  </w:endnote>
  <w:endnote w:type="continuationSeparator" w:id="0">
    <w:p w14:paraId="5EDE057E" w14:textId="77777777" w:rsidR="0034086E" w:rsidRDefault="0034086E" w:rsidP="0068194B">
      <w:r>
        <w:continuationSeparator/>
      </w:r>
    </w:p>
    <w:p w14:paraId="06859994" w14:textId="77777777" w:rsidR="0034086E" w:rsidRDefault="0034086E"/>
    <w:p w14:paraId="4E617E55" w14:textId="77777777" w:rsidR="0034086E" w:rsidRDefault="003408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F24718" w14:textId="60CB6294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0D9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B06FE" w14:textId="77777777" w:rsidR="0034086E" w:rsidRDefault="0034086E" w:rsidP="0068194B">
      <w:r>
        <w:separator/>
      </w:r>
    </w:p>
    <w:p w14:paraId="34180DA0" w14:textId="77777777" w:rsidR="0034086E" w:rsidRDefault="0034086E"/>
    <w:p w14:paraId="19CF7451" w14:textId="77777777" w:rsidR="0034086E" w:rsidRDefault="0034086E"/>
  </w:footnote>
  <w:footnote w:type="continuationSeparator" w:id="0">
    <w:p w14:paraId="1BA77FC8" w14:textId="77777777" w:rsidR="0034086E" w:rsidRDefault="0034086E" w:rsidP="0068194B">
      <w:r>
        <w:continuationSeparator/>
      </w:r>
    </w:p>
    <w:p w14:paraId="03DDE1B8" w14:textId="77777777" w:rsidR="0034086E" w:rsidRDefault="0034086E"/>
    <w:p w14:paraId="7228FCF3" w14:textId="77777777" w:rsidR="0034086E" w:rsidRDefault="0034086E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1C5811" w14:textId="77777777" w:rsidR="00236D54" w:rsidRPr="004E01EB" w:rsidRDefault="00F476C4" w:rsidP="005A1B10">
    <w:pPr>
      <w:pStyle w:val="Header"/>
    </w:pPr>
    <w:r w:rsidRPr="004E01EB"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E33F601" wp14:editId="5A7166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3F233E0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ED46334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ECB37D8"/>
    <w:multiLevelType w:val="hybridMultilevel"/>
    <w:tmpl w:val="C82A7092"/>
    <w:lvl w:ilvl="0" w:tplc="71FA0750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70" w:hanging="360"/>
      </w:pPr>
    </w:lvl>
    <w:lvl w:ilvl="2" w:tplc="4009001B" w:tentative="1">
      <w:start w:val="1"/>
      <w:numFmt w:val="lowerRoman"/>
      <w:lvlText w:val="%3."/>
      <w:lvlJc w:val="right"/>
      <w:pPr>
        <w:ind w:left="2490" w:hanging="180"/>
      </w:pPr>
    </w:lvl>
    <w:lvl w:ilvl="3" w:tplc="4009000F" w:tentative="1">
      <w:start w:val="1"/>
      <w:numFmt w:val="decimal"/>
      <w:lvlText w:val="%4."/>
      <w:lvlJc w:val="left"/>
      <w:pPr>
        <w:ind w:left="3210" w:hanging="360"/>
      </w:pPr>
    </w:lvl>
    <w:lvl w:ilvl="4" w:tplc="40090019" w:tentative="1">
      <w:start w:val="1"/>
      <w:numFmt w:val="lowerLetter"/>
      <w:lvlText w:val="%5."/>
      <w:lvlJc w:val="left"/>
      <w:pPr>
        <w:ind w:left="3930" w:hanging="360"/>
      </w:pPr>
    </w:lvl>
    <w:lvl w:ilvl="5" w:tplc="4009001B" w:tentative="1">
      <w:start w:val="1"/>
      <w:numFmt w:val="lowerRoman"/>
      <w:lvlText w:val="%6."/>
      <w:lvlJc w:val="right"/>
      <w:pPr>
        <w:ind w:left="4650" w:hanging="180"/>
      </w:pPr>
    </w:lvl>
    <w:lvl w:ilvl="6" w:tplc="4009000F" w:tentative="1">
      <w:start w:val="1"/>
      <w:numFmt w:val="decimal"/>
      <w:lvlText w:val="%7."/>
      <w:lvlJc w:val="left"/>
      <w:pPr>
        <w:ind w:left="5370" w:hanging="360"/>
      </w:pPr>
    </w:lvl>
    <w:lvl w:ilvl="7" w:tplc="40090019" w:tentative="1">
      <w:start w:val="1"/>
      <w:numFmt w:val="lowerLetter"/>
      <w:lvlText w:val="%8."/>
      <w:lvlJc w:val="left"/>
      <w:pPr>
        <w:ind w:left="6090" w:hanging="360"/>
      </w:pPr>
    </w:lvl>
    <w:lvl w:ilvl="8" w:tplc="40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771B1B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BCD0E93"/>
    <w:multiLevelType w:val="hybridMultilevel"/>
    <w:tmpl w:val="14EA9FAA"/>
    <w:lvl w:ilvl="0" w:tplc="2B385D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D824C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2A7442E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3141C40"/>
    <w:multiLevelType w:val="hybridMultilevel"/>
    <w:tmpl w:val="1980C674"/>
    <w:lvl w:ilvl="0" w:tplc="F79497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523D44C5"/>
    <w:multiLevelType w:val="hybridMultilevel"/>
    <w:tmpl w:val="DE945510"/>
    <w:lvl w:ilvl="0" w:tplc="B3CC293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20A3F1A"/>
    <w:multiLevelType w:val="hybridMultilevel"/>
    <w:tmpl w:val="BB9611D6"/>
    <w:lvl w:ilvl="0" w:tplc="B10A4818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56138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4"/>
  </w:num>
  <w:num w:numId="8">
    <w:abstractNumId w:val="2"/>
  </w:num>
  <w:num w:numId="9">
    <w:abstractNumId w:val="17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  <w:num w:numId="15">
    <w:abstractNumId w:val="19"/>
  </w:num>
  <w:num w:numId="16">
    <w:abstractNumId w:val="15"/>
  </w:num>
  <w:num w:numId="17">
    <w:abstractNumId w:val="18"/>
  </w:num>
  <w:num w:numId="18">
    <w:abstractNumId w:val="16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6E"/>
    <w:rsid w:val="000001EF"/>
    <w:rsid w:val="00007322"/>
    <w:rsid w:val="00007728"/>
    <w:rsid w:val="00024584"/>
    <w:rsid w:val="00024730"/>
    <w:rsid w:val="00042A8B"/>
    <w:rsid w:val="00055E95"/>
    <w:rsid w:val="0007021F"/>
    <w:rsid w:val="00084D09"/>
    <w:rsid w:val="000A24FA"/>
    <w:rsid w:val="000A2949"/>
    <w:rsid w:val="000B2BA5"/>
    <w:rsid w:val="000C2C82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A0D92"/>
    <w:rsid w:val="001B2E4B"/>
    <w:rsid w:val="001B7850"/>
    <w:rsid w:val="001C0E68"/>
    <w:rsid w:val="001C3880"/>
    <w:rsid w:val="001C4B6F"/>
    <w:rsid w:val="001D0BF1"/>
    <w:rsid w:val="001E3120"/>
    <w:rsid w:val="001E7E0C"/>
    <w:rsid w:val="001F04FD"/>
    <w:rsid w:val="001F0BB0"/>
    <w:rsid w:val="001F4E6D"/>
    <w:rsid w:val="001F6140"/>
    <w:rsid w:val="00203573"/>
    <w:rsid w:val="0020597D"/>
    <w:rsid w:val="00213B4C"/>
    <w:rsid w:val="002230C0"/>
    <w:rsid w:val="002253B0"/>
    <w:rsid w:val="00236D54"/>
    <w:rsid w:val="00241D8C"/>
    <w:rsid w:val="00241FDB"/>
    <w:rsid w:val="0024720C"/>
    <w:rsid w:val="002617AE"/>
    <w:rsid w:val="002638D0"/>
    <w:rsid w:val="002647D3"/>
    <w:rsid w:val="00272636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4C20"/>
    <w:rsid w:val="00325405"/>
    <w:rsid w:val="00325B57"/>
    <w:rsid w:val="00336056"/>
    <w:rsid w:val="0034086E"/>
    <w:rsid w:val="003544E1"/>
    <w:rsid w:val="00366398"/>
    <w:rsid w:val="003714C6"/>
    <w:rsid w:val="00385796"/>
    <w:rsid w:val="003A0632"/>
    <w:rsid w:val="003A0EF6"/>
    <w:rsid w:val="003A30E5"/>
    <w:rsid w:val="003A6ADF"/>
    <w:rsid w:val="003B5928"/>
    <w:rsid w:val="003D380F"/>
    <w:rsid w:val="003E160D"/>
    <w:rsid w:val="003E659D"/>
    <w:rsid w:val="003F1D5F"/>
    <w:rsid w:val="00405128"/>
    <w:rsid w:val="00406CFF"/>
    <w:rsid w:val="00416B25"/>
    <w:rsid w:val="00420592"/>
    <w:rsid w:val="00423396"/>
    <w:rsid w:val="0043107E"/>
    <w:rsid w:val="004319E0"/>
    <w:rsid w:val="00437E8C"/>
    <w:rsid w:val="00440225"/>
    <w:rsid w:val="004726BC"/>
    <w:rsid w:val="00474105"/>
    <w:rsid w:val="00480E6E"/>
    <w:rsid w:val="00486277"/>
    <w:rsid w:val="00494CF6"/>
    <w:rsid w:val="004952B5"/>
    <w:rsid w:val="00495F8D"/>
    <w:rsid w:val="004A1FAE"/>
    <w:rsid w:val="004A32FF"/>
    <w:rsid w:val="004B04DF"/>
    <w:rsid w:val="004B06EB"/>
    <w:rsid w:val="004B6AD0"/>
    <w:rsid w:val="004C2D5D"/>
    <w:rsid w:val="004C33E1"/>
    <w:rsid w:val="004E01EB"/>
    <w:rsid w:val="004E2794"/>
    <w:rsid w:val="005020F6"/>
    <w:rsid w:val="00510392"/>
    <w:rsid w:val="00513E2A"/>
    <w:rsid w:val="00562B1F"/>
    <w:rsid w:val="00566A35"/>
    <w:rsid w:val="0056701E"/>
    <w:rsid w:val="005740D7"/>
    <w:rsid w:val="005A0F26"/>
    <w:rsid w:val="005A1B10"/>
    <w:rsid w:val="005A1CBF"/>
    <w:rsid w:val="005A342D"/>
    <w:rsid w:val="005A6850"/>
    <w:rsid w:val="005B1B1B"/>
    <w:rsid w:val="005C5932"/>
    <w:rsid w:val="005D3CA7"/>
    <w:rsid w:val="005D4CC1"/>
    <w:rsid w:val="005E63C3"/>
    <w:rsid w:val="005F4B91"/>
    <w:rsid w:val="005F55D2"/>
    <w:rsid w:val="00617DFF"/>
    <w:rsid w:val="0062312F"/>
    <w:rsid w:val="00625F2C"/>
    <w:rsid w:val="00630E39"/>
    <w:rsid w:val="00660906"/>
    <w:rsid w:val="006618E9"/>
    <w:rsid w:val="006720AB"/>
    <w:rsid w:val="0068194B"/>
    <w:rsid w:val="00692703"/>
    <w:rsid w:val="006A1962"/>
    <w:rsid w:val="006B5D48"/>
    <w:rsid w:val="006B7D7B"/>
    <w:rsid w:val="006C1A5E"/>
    <w:rsid w:val="006E0BEC"/>
    <w:rsid w:val="006E1507"/>
    <w:rsid w:val="00712D8B"/>
    <w:rsid w:val="0071739C"/>
    <w:rsid w:val="007273B7"/>
    <w:rsid w:val="0073353E"/>
    <w:rsid w:val="00733E0A"/>
    <w:rsid w:val="0074108A"/>
    <w:rsid w:val="0074403D"/>
    <w:rsid w:val="00746D44"/>
    <w:rsid w:val="007538DC"/>
    <w:rsid w:val="00757803"/>
    <w:rsid w:val="0079206B"/>
    <w:rsid w:val="00796076"/>
    <w:rsid w:val="007C0566"/>
    <w:rsid w:val="007C606B"/>
    <w:rsid w:val="007E17AE"/>
    <w:rsid w:val="007E6A61"/>
    <w:rsid w:val="00801140"/>
    <w:rsid w:val="00803404"/>
    <w:rsid w:val="00834955"/>
    <w:rsid w:val="00855B59"/>
    <w:rsid w:val="00860461"/>
    <w:rsid w:val="0086487C"/>
    <w:rsid w:val="00870B20"/>
    <w:rsid w:val="00871882"/>
    <w:rsid w:val="0087296E"/>
    <w:rsid w:val="008829F8"/>
    <w:rsid w:val="00885897"/>
    <w:rsid w:val="00895707"/>
    <w:rsid w:val="008A6538"/>
    <w:rsid w:val="008B0AA4"/>
    <w:rsid w:val="008C7056"/>
    <w:rsid w:val="008F3B14"/>
    <w:rsid w:val="008F41D7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0408"/>
    <w:rsid w:val="0098506E"/>
    <w:rsid w:val="009A44CE"/>
    <w:rsid w:val="009C4DFC"/>
    <w:rsid w:val="009D44F8"/>
    <w:rsid w:val="009E3160"/>
    <w:rsid w:val="009F142D"/>
    <w:rsid w:val="009F220C"/>
    <w:rsid w:val="009F3B05"/>
    <w:rsid w:val="009F3EDE"/>
    <w:rsid w:val="009F4931"/>
    <w:rsid w:val="00A14534"/>
    <w:rsid w:val="00A16DAA"/>
    <w:rsid w:val="00A21D9F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66A3B"/>
    <w:rsid w:val="00A755E8"/>
    <w:rsid w:val="00A75897"/>
    <w:rsid w:val="00A93A5D"/>
    <w:rsid w:val="00AB2178"/>
    <w:rsid w:val="00AB32F8"/>
    <w:rsid w:val="00AB610B"/>
    <w:rsid w:val="00AC6C53"/>
    <w:rsid w:val="00AD360E"/>
    <w:rsid w:val="00AD40FB"/>
    <w:rsid w:val="00AD782D"/>
    <w:rsid w:val="00AE7650"/>
    <w:rsid w:val="00B10EBE"/>
    <w:rsid w:val="00B236F1"/>
    <w:rsid w:val="00B32F54"/>
    <w:rsid w:val="00B50F99"/>
    <w:rsid w:val="00B51D1B"/>
    <w:rsid w:val="00B540F4"/>
    <w:rsid w:val="00B60FD0"/>
    <w:rsid w:val="00B620D7"/>
    <w:rsid w:val="00B622DF"/>
    <w:rsid w:val="00B6332A"/>
    <w:rsid w:val="00B81760"/>
    <w:rsid w:val="00B8494C"/>
    <w:rsid w:val="00BA1546"/>
    <w:rsid w:val="00BB4E51"/>
    <w:rsid w:val="00BC651B"/>
    <w:rsid w:val="00BD431F"/>
    <w:rsid w:val="00BE423E"/>
    <w:rsid w:val="00BF0339"/>
    <w:rsid w:val="00BF61AC"/>
    <w:rsid w:val="00C0264E"/>
    <w:rsid w:val="00C15228"/>
    <w:rsid w:val="00C24074"/>
    <w:rsid w:val="00C47FA6"/>
    <w:rsid w:val="00C57FC6"/>
    <w:rsid w:val="00C66A7D"/>
    <w:rsid w:val="00C779DA"/>
    <w:rsid w:val="00C814F7"/>
    <w:rsid w:val="00C9481B"/>
    <w:rsid w:val="00CA4B4D"/>
    <w:rsid w:val="00CB26BD"/>
    <w:rsid w:val="00CB35C3"/>
    <w:rsid w:val="00CC3207"/>
    <w:rsid w:val="00CD323D"/>
    <w:rsid w:val="00CE4030"/>
    <w:rsid w:val="00CE64B3"/>
    <w:rsid w:val="00CF1A49"/>
    <w:rsid w:val="00D0630C"/>
    <w:rsid w:val="00D243A9"/>
    <w:rsid w:val="00D305E5"/>
    <w:rsid w:val="00D37CD3"/>
    <w:rsid w:val="00D4002A"/>
    <w:rsid w:val="00D60D59"/>
    <w:rsid w:val="00D66A52"/>
    <w:rsid w:val="00D66EFA"/>
    <w:rsid w:val="00D72A2D"/>
    <w:rsid w:val="00D9521A"/>
    <w:rsid w:val="00D95768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42F1"/>
    <w:rsid w:val="00E70240"/>
    <w:rsid w:val="00E71E6B"/>
    <w:rsid w:val="00E757C8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103F"/>
    <w:rsid w:val="00F130DD"/>
    <w:rsid w:val="00F24884"/>
    <w:rsid w:val="00F476C4"/>
    <w:rsid w:val="00F61DF9"/>
    <w:rsid w:val="00F7555A"/>
    <w:rsid w:val="00F81960"/>
    <w:rsid w:val="00F866B2"/>
    <w:rsid w:val="00F8769D"/>
    <w:rsid w:val="00F9350C"/>
    <w:rsid w:val="00F94EB5"/>
    <w:rsid w:val="00F9624D"/>
    <w:rsid w:val="00FB31C1"/>
    <w:rsid w:val="00FB47F3"/>
    <w:rsid w:val="00FB58F2"/>
    <w:rsid w:val="00FC6AEA"/>
    <w:rsid w:val="00FD3D13"/>
    <w:rsid w:val="00FE55A2"/>
    <w:rsid w:val="00FE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9DC68"/>
  <w15:chartTrackingRefBased/>
  <w15:docId w15:val="{D2A98EDE-ECD7-4576-8510-BB88E44DB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7296E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7296E"/>
  </w:style>
  <w:style w:type="character" w:customStyle="1" w:styleId="vanity-namedisplay-name">
    <w:name w:val="vanity-name__display-name"/>
    <w:basedOn w:val="DefaultParagraphFont"/>
    <w:rsid w:val="0087296E"/>
  </w:style>
  <w:style w:type="character" w:styleId="Strong">
    <w:name w:val="Strong"/>
    <w:basedOn w:val="DefaultParagraphFont"/>
    <w:uiPriority w:val="22"/>
    <w:qFormat/>
    <w:rsid w:val="00CC3207"/>
    <w:rPr>
      <w:b/>
      <w:bCs/>
    </w:rPr>
  </w:style>
  <w:style w:type="character" w:customStyle="1" w:styleId="ilfuvd">
    <w:name w:val="ilfuvd"/>
    <w:basedOn w:val="DefaultParagraphFont"/>
    <w:rsid w:val="00BF03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1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imalaya-manda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imalayamandalcse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xhimalaya/brezier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imalaya%20Mandal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5B790070A24481D8A7A0F722DC6FA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3D05B5-0EA9-4453-97E0-8193FF293857}"/>
      </w:docPartPr>
      <w:docPartBody>
        <w:p w:rsidR="0061302C" w:rsidRDefault="004B054F">
          <w:pPr>
            <w:pStyle w:val="75B790070A24481D8A7A0F722DC6FAE6"/>
          </w:pPr>
          <w:r w:rsidRPr="00CF1A49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D2F"/>
    <w:rsid w:val="00380592"/>
    <w:rsid w:val="00435263"/>
    <w:rsid w:val="00465F2A"/>
    <w:rsid w:val="004B054F"/>
    <w:rsid w:val="004D2DC7"/>
    <w:rsid w:val="0061302C"/>
    <w:rsid w:val="0069024D"/>
    <w:rsid w:val="00767682"/>
    <w:rsid w:val="008A0319"/>
    <w:rsid w:val="009C43C0"/>
    <w:rsid w:val="00A70F39"/>
    <w:rsid w:val="00AD1D2F"/>
    <w:rsid w:val="00EA2965"/>
    <w:rsid w:val="00ED52D2"/>
    <w:rsid w:val="00EF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BEDD03A2FB4404BDA99599785DBAE0">
    <w:name w:val="DEBEDD03A2FB4404BDA99599785DBAE0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94C94FD7FC0E41AD9419976C6CBADD03">
    <w:name w:val="94C94FD7FC0E41AD9419976C6CBADD03"/>
  </w:style>
  <w:style w:type="paragraph" w:customStyle="1" w:styleId="221AC0E8C2364BDD8D5991DDCB9361CE">
    <w:name w:val="221AC0E8C2364BDD8D5991DDCB9361CE"/>
  </w:style>
  <w:style w:type="paragraph" w:customStyle="1" w:styleId="AF68FDC5085F4634A2AA7F6BF9E56B02">
    <w:name w:val="AF68FDC5085F4634A2AA7F6BF9E56B02"/>
  </w:style>
  <w:style w:type="paragraph" w:customStyle="1" w:styleId="62F7074F02B540CDAF8695715EE09F57">
    <w:name w:val="62F7074F02B540CDAF8695715EE09F57"/>
  </w:style>
  <w:style w:type="paragraph" w:customStyle="1" w:styleId="309078B92A6348E4BEBAD67AEC8477B0">
    <w:name w:val="309078B92A6348E4BEBAD67AEC8477B0"/>
  </w:style>
  <w:style w:type="paragraph" w:customStyle="1" w:styleId="88B9270079C34854AA78010AC7F0163F">
    <w:name w:val="88B9270079C34854AA78010AC7F0163F"/>
  </w:style>
  <w:style w:type="paragraph" w:customStyle="1" w:styleId="DC55F32938ED4AAD9E29719C14AA040F">
    <w:name w:val="DC55F32938ED4AAD9E29719C14AA040F"/>
  </w:style>
  <w:style w:type="paragraph" w:customStyle="1" w:styleId="9CADD8C8311F44D3B98247240F24FC30">
    <w:name w:val="9CADD8C8311F44D3B98247240F24FC30"/>
  </w:style>
  <w:style w:type="paragraph" w:customStyle="1" w:styleId="B0C4342C64A64E2493F6534EF07753ED">
    <w:name w:val="B0C4342C64A64E2493F6534EF07753ED"/>
  </w:style>
  <w:style w:type="paragraph" w:customStyle="1" w:styleId="2A8838B9F34248A687752DC53CCE3E5D">
    <w:name w:val="2A8838B9F34248A687752DC53CCE3E5D"/>
  </w:style>
  <w:style w:type="paragraph" w:customStyle="1" w:styleId="75B790070A24481D8A7A0F722DC6FAE6">
    <w:name w:val="75B790070A24481D8A7A0F722DC6FAE6"/>
  </w:style>
  <w:style w:type="paragraph" w:customStyle="1" w:styleId="BF3C34E90F794EEEBD3716281C897551">
    <w:name w:val="BF3C34E90F794EEEBD3716281C897551"/>
  </w:style>
  <w:style w:type="paragraph" w:customStyle="1" w:styleId="3C92D7B90FB34C198122785A1EB33EDD">
    <w:name w:val="3C92D7B90FB34C198122785A1EB33EDD"/>
  </w:style>
  <w:style w:type="paragraph" w:customStyle="1" w:styleId="2FDBED0685014D3E96CCDC7570C86B6B">
    <w:name w:val="2FDBED0685014D3E96CCDC7570C86B6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9BFF82436CB4CD28021858554EAA62C">
    <w:name w:val="B9BFF82436CB4CD28021858554EAA62C"/>
  </w:style>
  <w:style w:type="paragraph" w:customStyle="1" w:styleId="31FB5F75719B422CA760210448717DA5">
    <w:name w:val="31FB5F75719B422CA760210448717DA5"/>
  </w:style>
  <w:style w:type="paragraph" w:customStyle="1" w:styleId="82D490E7486D493EAEDA6071362FC2E9">
    <w:name w:val="82D490E7486D493EAEDA6071362FC2E9"/>
  </w:style>
  <w:style w:type="paragraph" w:customStyle="1" w:styleId="949A1EEB1B9744048B91BFA65FAA8F5D">
    <w:name w:val="949A1EEB1B9744048B91BFA65FAA8F5D"/>
  </w:style>
  <w:style w:type="paragraph" w:customStyle="1" w:styleId="82BC226F868A4F4E98B984D54E1245AF">
    <w:name w:val="82BC226F868A4F4E98B984D54E1245AF"/>
  </w:style>
  <w:style w:type="paragraph" w:customStyle="1" w:styleId="C3A79E39489F4B4DBF0E2FAD1FF7AF31">
    <w:name w:val="C3A79E39489F4B4DBF0E2FAD1FF7AF31"/>
  </w:style>
  <w:style w:type="paragraph" w:customStyle="1" w:styleId="7BF416C26D824406AA6FD8292D7D71EB">
    <w:name w:val="7BF416C26D824406AA6FD8292D7D71EB"/>
  </w:style>
  <w:style w:type="paragraph" w:customStyle="1" w:styleId="047F31481BFA4FB18C896A2C0A46A41C">
    <w:name w:val="047F31481BFA4FB18C896A2C0A46A41C"/>
  </w:style>
  <w:style w:type="paragraph" w:customStyle="1" w:styleId="A565B6A0ECFC476AABCAB6FA64939CB3">
    <w:name w:val="A565B6A0ECFC476AABCAB6FA64939CB3"/>
  </w:style>
  <w:style w:type="paragraph" w:customStyle="1" w:styleId="E5DE77D0C89445FF9428C586A2036916">
    <w:name w:val="E5DE77D0C89445FF9428C586A2036916"/>
  </w:style>
  <w:style w:type="paragraph" w:customStyle="1" w:styleId="01DF924D97764CC3ABFB54F09E98B9A3">
    <w:name w:val="01DF924D97764CC3ABFB54F09E98B9A3"/>
  </w:style>
  <w:style w:type="paragraph" w:customStyle="1" w:styleId="820FC95D8AFE4762851D6534466590E8">
    <w:name w:val="820FC95D8AFE4762851D6534466590E8"/>
  </w:style>
  <w:style w:type="paragraph" w:customStyle="1" w:styleId="E11BE8D925184F239FEB18BFA9E37504">
    <w:name w:val="E11BE8D925184F239FEB18BFA9E37504"/>
  </w:style>
  <w:style w:type="paragraph" w:customStyle="1" w:styleId="9BFADA4C7C6F4CD9A1A6BBD14723F4FD">
    <w:name w:val="9BFADA4C7C6F4CD9A1A6BBD14723F4FD"/>
  </w:style>
  <w:style w:type="paragraph" w:customStyle="1" w:styleId="86C06CAAF96F443D90F80B99A9C3191B">
    <w:name w:val="86C06CAAF96F443D90F80B99A9C3191B"/>
  </w:style>
  <w:style w:type="paragraph" w:customStyle="1" w:styleId="6242BCD161274025822AF86601941DFD">
    <w:name w:val="6242BCD161274025822AF86601941DFD"/>
  </w:style>
  <w:style w:type="paragraph" w:customStyle="1" w:styleId="128F63B3966840C9A8718BDD22C30528">
    <w:name w:val="128F63B3966840C9A8718BDD22C30528"/>
  </w:style>
  <w:style w:type="paragraph" w:customStyle="1" w:styleId="1C479FBCDC35408687CE486972C7FA92">
    <w:name w:val="1C479FBCDC35408687CE486972C7FA92"/>
  </w:style>
  <w:style w:type="paragraph" w:customStyle="1" w:styleId="45F39E8F6EDB499CABF0D9D6DE9194DD">
    <w:name w:val="45F39E8F6EDB499CABF0D9D6DE9194DD"/>
  </w:style>
  <w:style w:type="paragraph" w:customStyle="1" w:styleId="B91D0863A23942D2B6187B2E9A6CED8D">
    <w:name w:val="B91D0863A23942D2B6187B2E9A6CED8D"/>
  </w:style>
  <w:style w:type="paragraph" w:customStyle="1" w:styleId="8277113E2932424F8FC2BAB9D3B4555A">
    <w:name w:val="8277113E2932424F8FC2BAB9D3B4555A"/>
  </w:style>
  <w:style w:type="paragraph" w:customStyle="1" w:styleId="D2D033EACEA34B42ACB6CE8EF04EA2AB">
    <w:name w:val="D2D033EACEA34B42ACB6CE8EF04EA2AB"/>
  </w:style>
  <w:style w:type="paragraph" w:customStyle="1" w:styleId="8DE87B79BEDE4D5A9D902380A0E3CA14">
    <w:name w:val="8DE87B79BEDE4D5A9D902380A0E3CA14"/>
  </w:style>
  <w:style w:type="paragraph" w:customStyle="1" w:styleId="785BEA5BC9584B49ACFF44EBE1980968">
    <w:name w:val="785BEA5BC9584B49ACFF44EBE1980968"/>
  </w:style>
  <w:style w:type="paragraph" w:customStyle="1" w:styleId="3191B71F0505442CAEE3EE1C5F45A49D">
    <w:name w:val="3191B71F0505442CAEE3EE1C5F45A49D"/>
  </w:style>
  <w:style w:type="paragraph" w:customStyle="1" w:styleId="2C956B794C824A17B8D6FA2C8459270A">
    <w:name w:val="2C956B794C824A17B8D6FA2C8459270A"/>
  </w:style>
  <w:style w:type="paragraph" w:customStyle="1" w:styleId="CF94A1BB9AB14810A7049D2A0C1AFE47">
    <w:name w:val="CF94A1BB9AB14810A7049D2A0C1AFE47"/>
    <w:rsid w:val="00AD1D2F"/>
  </w:style>
  <w:style w:type="paragraph" w:customStyle="1" w:styleId="1DE78D4C24EA41449A07DEF79865BE5D">
    <w:name w:val="1DE78D4C24EA41449A07DEF79865BE5D"/>
    <w:rsid w:val="00767682"/>
  </w:style>
  <w:style w:type="paragraph" w:customStyle="1" w:styleId="6131102AAA37490EBBD08EDD23EA7484">
    <w:name w:val="6131102AAA37490EBBD08EDD23EA7484"/>
    <w:rsid w:val="007676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0</TotalTime>
  <Pages>5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Himalaya Mandal</dc:creator>
  <cp:keywords/>
  <dc:description/>
  <cp:lastModifiedBy>Himalaya Mandal</cp:lastModifiedBy>
  <cp:revision>2</cp:revision>
  <cp:lastPrinted>2019-12-05T19:53:00Z</cp:lastPrinted>
  <dcterms:created xsi:type="dcterms:W3CDTF">2019-12-05T19:54:00Z</dcterms:created>
  <dcterms:modified xsi:type="dcterms:W3CDTF">2019-12-05T19:54:00Z</dcterms:modified>
  <cp:category/>
</cp:coreProperties>
</file>